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F959" w14:textId="7A7409A5" w:rsidR="00116BEE" w:rsidRDefault="005A6D5D" w:rsidP="005F5393">
      <w:pPr>
        <w:pStyle w:val="Heading1"/>
        <w:spacing w:before="1920"/>
      </w:pPr>
      <w:sdt>
        <w:sdtPr>
          <w:tag w:val=""/>
          <w:id w:val="-35128561"/>
          <w:placeholder>
            <w:docPart w:val="BA6A096ECD9A4D29BADBC1072E0DCC0F"/>
          </w:placeholder>
          <w:dataBinding w:prefixMappings="xmlns:ns0='http://purl.org/dc/elements/1.1/' xmlns:ns1='http://schemas.openxmlformats.org/package/2006/metadata/core-properties' " w:xpath="/ns1:coreProperties[1]/ns0:title[1]" w:storeItemID="{6C3C8BC8-F283-45AE-878A-BAB7291924A1}"/>
          <w:text/>
        </w:sdtPr>
        <w:sdtEndPr/>
        <w:sdtContent>
          <w:r w:rsidR="00D00898">
            <w:t>Tentamen</w:t>
          </w:r>
        </w:sdtContent>
      </w:sdt>
      <w:r w:rsidR="001C4D89">
        <w:rPr>
          <w:noProof/>
        </w:rPr>
        <w:drawing>
          <wp:anchor distT="0" distB="0" distL="114300" distR="114300" simplePos="0" relativeHeight="251658240" behindDoc="0" locked="1" layoutInCell="1" allowOverlap="1" wp14:anchorId="54704B58" wp14:editId="730757CA">
            <wp:simplePos x="0" y="0"/>
            <wp:positionH relativeFrom="page">
              <wp:posOffset>288290</wp:posOffset>
            </wp:positionH>
            <wp:positionV relativeFrom="page">
              <wp:posOffset>360045</wp:posOffset>
            </wp:positionV>
            <wp:extent cx="972000" cy="583200"/>
            <wp:effectExtent l="0" t="0" r="0" b="7620"/>
            <wp:wrapNone/>
            <wp:docPr id="4" name="Bild 4" descr="Logotyp Mälardalens univers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4" descr="Logotyp Mälardalens universite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72000" cy="583200"/>
                    </a:xfrm>
                    <a:prstGeom prst="rect">
                      <a:avLst/>
                    </a:prstGeom>
                  </pic:spPr>
                </pic:pic>
              </a:graphicData>
            </a:graphic>
            <wp14:sizeRelH relativeFrom="margin">
              <wp14:pctWidth>0</wp14:pctWidth>
            </wp14:sizeRelH>
            <wp14:sizeRelV relativeFrom="margin">
              <wp14:pctHeight>0</wp14:pctHeight>
            </wp14:sizeRelV>
          </wp:anchor>
        </w:drawing>
      </w:r>
    </w:p>
    <w:p w14:paraId="3A889125" w14:textId="258FDBA6" w:rsidR="00DE039C" w:rsidRDefault="001C356F">
      <w:r>
        <w:t>Databaser, DVA2</w:t>
      </w:r>
      <w:r w:rsidR="00D93BF4">
        <w:t>47</w:t>
      </w:r>
      <w:r>
        <w:t xml:space="preserve">, </w:t>
      </w:r>
      <w:r w:rsidR="003D1045">
        <w:t xml:space="preserve">17/8 2022 </w:t>
      </w:r>
      <w:r w:rsidR="003773DE">
        <w:t>08</w:t>
      </w:r>
      <w:r w:rsidR="003D1045">
        <w:t>:</w:t>
      </w:r>
      <w:r w:rsidR="003773DE">
        <w:t>30</w:t>
      </w:r>
      <w:r w:rsidR="003D1045">
        <w:t>-</w:t>
      </w:r>
      <w:r w:rsidR="003773DE">
        <w:t>13</w:t>
      </w:r>
      <w:r w:rsidR="003D1045">
        <w:t>:</w:t>
      </w:r>
      <w:r w:rsidR="003773DE">
        <w:t>30</w:t>
      </w:r>
      <w:r w:rsidR="00654B6E">
        <w:br/>
      </w:r>
      <w:r w:rsidR="00DB549C">
        <w:t>Max poäng: 30p</w:t>
      </w:r>
      <w:r w:rsidR="00DB549C">
        <w:br/>
        <w:t xml:space="preserve">Betygsgränser: </w:t>
      </w:r>
      <w:r w:rsidR="00F22774">
        <w:t>3: 15p, 4: 21p, 5: 25p</w:t>
      </w:r>
      <w:r w:rsidR="00A861C7">
        <w:br/>
        <w:t>Hjälpmedel: -</w:t>
      </w:r>
      <w:r w:rsidR="00A861C7">
        <w:br/>
        <w:t>Påbörja varje ny uppgift på ett nytt papper. Skriv anonymiseringskod på varje papper.</w:t>
      </w:r>
      <w:r w:rsidR="00A82687">
        <w:t xml:space="preserve"> Motivera eventuella antaganden noggrant.</w:t>
      </w:r>
    </w:p>
    <w:p w14:paraId="2C9F584A" w14:textId="3AA72527" w:rsidR="00A93DA3" w:rsidRDefault="00A93DA3">
      <w:r>
        <w:t>Lycka till!</w:t>
      </w:r>
    </w:p>
    <w:p w14:paraId="42CBD3C4" w14:textId="47C807A4" w:rsidR="00D44161" w:rsidRDefault="00D44161" w:rsidP="004313AE">
      <w:pPr>
        <w:pStyle w:val="Heading2"/>
      </w:pPr>
      <w:r>
        <w:t>Begreppsdel (15p)</w:t>
      </w:r>
    </w:p>
    <w:p w14:paraId="6E55F6F1" w14:textId="1CD972E9" w:rsidR="00D327F1" w:rsidRDefault="00D327F1" w:rsidP="00741D07">
      <w:pPr>
        <w:pStyle w:val="ListNumber"/>
      </w:pPr>
      <w:r>
        <w:t>Databaser generellt (4p)</w:t>
      </w:r>
    </w:p>
    <w:p w14:paraId="5D5DF8AB" w14:textId="77777777" w:rsidR="006A717B" w:rsidRDefault="006A717B" w:rsidP="006A717B">
      <w:pPr>
        <w:pStyle w:val="ListNumber"/>
        <w:numPr>
          <w:ilvl w:val="0"/>
          <w:numId w:val="0"/>
        </w:numPr>
        <w:ind w:left="360"/>
      </w:pPr>
      <w:r>
        <w:t>Förklara följande begrepp som används i databassammanhang:</w:t>
      </w:r>
    </w:p>
    <w:p w14:paraId="5D1A069F" w14:textId="173BF06B" w:rsidR="00D327F1" w:rsidRDefault="006A717B" w:rsidP="006A717B">
      <w:pPr>
        <w:pStyle w:val="ListNumber"/>
        <w:numPr>
          <w:ilvl w:val="0"/>
          <w:numId w:val="39"/>
        </w:numPr>
        <w:rPr>
          <w:lang w:val="en-US"/>
        </w:rPr>
      </w:pPr>
      <w:r w:rsidRPr="009E023D">
        <w:rPr>
          <w:lang w:val="en-US"/>
        </w:rPr>
        <w:t xml:space="preserve">Extern </w:t>
      </w:r>
      <w:proofErr w:type="spellStart"/>
      <w:r w:rsidRPr="009E023D">
        <w:rPr>
          <w:lang w:val="en-US"/>
        </w:rPr>
        <w:t>vy</w:t>
      </w:r>
      <w:proofErr w:type="spellEnd"/>
      <w:r w:rsidRPr="009E023D">
        <w:rPr>
          <w:lang w:val="en-US"/>
        </w:rPr>
        <w:t xml:space="preserve"> </w:t>
      </w:r>
      <w:r w:rsidR="009E023D" w:rsidRPr="009E023D">
        <w:rPr>
          <w:lang w:val="en-US"/>
        </w:rPr>
        <w:t>(</w:t>
      </w:r>
      <w:r w:rsidR="009E023D" w:rsidRPr="005F1724">
        <w:rPr>
          <w:i/>
          <w:iCs/>
          <w:lang w:val="en-US"/>
        </w:rPr>
        <w:t>External view</w:t>
      </w:r>
      <w:r w:rsidR="009E023D" w:rsidRPr="009E023D">
        <w:rPr>
          <w:lang w:val="en-US"/>
        </w:rPr>
        <w:t>) (1p</w:t>
      </w:r>
      <w:r w:rsidR="009E023D">
        <w:rPr>
          <w:lang w:val="en-US"/>
        </w:rPr>
        <w:t>)</w:t>
      </w:r>
    </w:p>
    <w:p w14:paraId="7182E932" w14:textId="15571969" w:rsidR="009E023D" w:rsidRDefault="009C2537" w:rsidP="006A717B">
      <w:pPr>
        <w:pStyle w:val="ListNumber"/>
        <w:numPr>
          <w:ilvl w:val="0"/>
          <w:numId w:val="39"/>
        </w:numPr>
        <w:rPr>
          <w:lang w:val="en-US"/>
        </w:rPr>
      </w:pPr>
      <w:proofErr w:type="spellStart"/>
      <w:r w:rsidRPr="009C2537">
        <w:rPr>
          <w:lang w:val="en-US"/>
        </w:rPr>
        <w:t>Databasschema</w:t>
      </w:r>
      <w:proofErr w:type="spellEnd"/>
      <w:r>
        <w:rPr>
          <w:lang w:val="en-US"/>
        </w:rPr>
        <w:t xml:space="preserve"> (1p)</w:t>
      </w:r>
    </w:p>
    <w:p w14:paraId="49769BD9" w14:textId="61DBAE92" w:rsidR="009C2537" w:rsidRDefault="00041CD4" w:rsidP="006A717B">
      <w:pPr>
        <w:pStyle w:val="ListNumber"/>
        <w:numPr>
          <w:ilvl w:val="0"/>
          <w:numId w:val="39"/>
        </w:numPr>
        <w:rPr>
          <w:lang w:val="en-US"/>
        </w:rPr>
      </w:pPr>
      <w:r w:rsidRPr="00041CD4">
        <w:rPr>
          <w:lang w:val="en-US"/>
        </w:rPr>
        <w:t>Post (</w:t>
      </w:r>
      <w:r w:rsidRPr="00041CD4">
        <w:rPr>
          <w:i/>
          <w:iCs/>
          <w:lang w:val="en-US"/>
        </w:rPr>
        <w:t>Database Record</w:t>
      </w:r>
      <w:r w:rsidRPr="00041CD4">
        <w:rPr>
          <w:lang w:val="en-US"/>
        </w:rPr>
        <w:t>)</w:t>
      </w:r>
      <w:r>
        <w:rPr>
          <w:lang w:val="en-US"/>
        </w:rPr>
        <w:t xml:space="preserve"> (1p)</w:t>
      </w:r>
    </w:p>
    <w:p w14:paraId="43C50F86" w14:textId="02F62946" w:rsidR="00041CD4" w:rsidRPr="009E023D" w:rsidRDefault="007379E9" w:rsidP="006A717B">
      <w:pPr>
        <w:pStyle w:val="ListNumber"/>
        <w:numPr>
          <w:ilvl w:val="0"/>
          <w:numId w:val="39"/>
        </w:numPr>
        <w:rPr>
          <w:lang w:val="en-US"/>
        </w:rPr>
      </w:pPr>
      <w:r w:rsidRPr="007379E9">
        <w:rPr>
          <w:lang w:val="en-US"/>
        </w:rPr>
        <w:t>Metadata</w:t>
      </w:r>
      <w:r>
        <w:rPr>
          <w:lang w:val="en-US"/>
        </w:rPr>
        <w:t xml:space="preserve"> (1p)</w:t>
      </w:r>
    </w:p>
    <w:p w14:paraId="6932A297" w14:textId="08603821" w:rsidR="001D7449" w:rsidRDefault="00741D07" w:rsidP="00741D07">
      <w:pPr>
        <w:pStyle w:val="ListNumber"/>
      </w:pPr>
      <w:r>
        <w:t>Relationsmodellen (3p)</w:t>
      </w:r>
      <w:r>
        <w:br/>
      </w:r>
      <w:r w:rsidR="001D7449">
        <w:t xml:space="preserve">När </w:t>
      </w:r>
      <w:proofErr w:type="spellStart"/>
      <w:r w:rsidR="001D7449">
        <w:t>Codd</w:t>
      </w:r>
      <w:proofErr w:type="spellEnd"/>
      <w:r w:rsidR="001D7449">
        <w:t xml:space="preserve"> tog fram relationsmodellen definierade han 8 relationsoperationer, ange 6 av</w:t>
      </w:r>
      <w:r>
        <w:t xml:space="preserve"> </w:t>
      </w:r>
      <w:r w:rsidR="001D7449">
        <w:t>dessa och förklara kort hur de fungerar (på vilket sätt de påverkar relationer)</w:t>
      </w:r>
      <w:r>
        <w:t>.</w:t>
      </w:r>
    </w:p>
    <w:p w14:paraId="55A99538" w14:textId="6920BAA5" w:rsidR="009D6B42" w:rsidRDefault="009D6B42" w:rsidP="00741D07">
      <w:pPr>
        <w:pStyle w:val="ListNumber"/>
      </w:pPr>
      <w:r>
        <w:t xml:space="preserve">Transaktioner och samtidighet (4p) </w:t>
      </w:r>
    </w:p>
    <w:p w14:paraId="5DC9C326" w14:textId="19928A9B" w:rsidR="008B4EA9" w:rsidRDefault="008B4EA9" w:rsidP="008B4EA9">
      <w:pPr>
        <w:pStyle w:val="ListNumber"/>
        <w:numPr>
          <w:ilvl w:val="0"/>
          <w:numId w:val="38"/>
        </w:numPr>
      </w:pPr>
      <w:r>
        <w:t>Vad betyder förkortningen ACID i databastransaktionssammanhang? Förklara även vad de fyra delarna av ACID innebär. (2p)</w:t>
      </w:r>
    </w:p>
    <w:p w14:paraId="27A53D29" w14:textId="6F56110D" w:rsidR="009D6B42" w:rsidRDefault="008B4EA9" w:rsidP="008B4EA9">
      <w:pPr>
        <w:pStyle w:val="ListNumber"/>
        <w:numPr>
          <w:ilvl w:val="0"/>
          <w:numId w:val="38"/>
        </w:numPr>
      </w:pPr>
      <w:r>
        <w:t xml:space="preserve">Förklara vad begreppet </w:t>
      </w:r>
      <w:proofErr w:type="spellStart"/>
      <w:r>
        <w:t>serialisering</w:t>
      </w:r>
      <w:proofErr w:type="spellEnd"/>
      <w:r>
        <w:t xml:space="preserve"> innebär för transaktionsscheman. Ge även exempel på ett </w:t>
      </w:r>
      <w:proofErr w:type="spellStart"/>
      <w:r>
        <w:t>serialiserbart</w:t>
      </w:r>
      <w:proofErr w:type="spellEnd"/>
      <w:r>
        <w:t xml:space="preserve"> och ett </w:t>
      </w:r>
      <w:proofErr w:type="spellStart"/>
      <w:r>
        <w:t>oserialiserbart</w:t>
      </w:r>
      <w:proofErr w:type="spellEnd"/>
      <w:r>
        <w:t xml:space="preserve"> schema.</w:t>
      </w:r>
    </w:p>
    <w:p w14:paraId="5FD9F8A4" w14:textId="74548301" w:rsidR="00460033" w:rsidRDefault="00CA4988" w:rsidP="00CA4988">
      <w:pPr>
        <w:pStyle w:val="ListNumber"/>
      </w:pPr>
      <w:r>
        <w:t>A</w:t>
      </w:r>
      <w:r w:rsidR="00AB5E7F">
        <w:t>llmän databaskunskap</w:t>
      </w:r>
      <w:r w:rsidR="00333EAF">
        <w:t xml:space="preserve"> (4p)</w:t>
      </w:r>
    </w:p>
    <w:p w14:paraId="40251741" w14:textId="20E482F8" w:rsidR="00CA4988" w:rsidRDefault="0046700F">
      <w:r>
        <w:t xml:space="preserve">Endast ett svarsalternativ är rätt, och om du kryssar i fler än ett svar räknas frågan som obesvarad. </w:t>
      </w:r>
      <w:r w:rsidR="00E60799">
        <w:t>Rätt svar: 0.5p, fel svar -0.5p</w:t>
      </w:r>
    </w:p>
    <w:p w14:paraId="6C92776C" w14:textId="62938D35" w:rsidR="00492A2D" w:rsidRDefault="00A25A0A" w:rsidP="00492A2D">
      <w:pPr>
        <w:pStyle w:val="ListNumber2"/>
      </w:pPr>
      <w:proofErr w:type="spellStart"/>
      <w:r>
        <w:t>Closure</w:t>
      </w:r>
      <w:proofErr w:type="spellEnd"/>
      <w:r>
        <w:t>-egenskapen i relationsalgebran innebär</w:t>
      </w:r>
      <w:r w:rsidR="00492A2D">
        <w:t>:</w:t>
      </w:r>
    </w:p>
    <w:p w14:paraId="519D07D7" w14:textId="0EDFA943" w:rsidR="00492A2D" w:rsidRDefault="0031047D" w:rsidP="00863F3E">
      <w:pPr>
        <w:pStyle w:val="ListNumber"/>
        <w:numPr>
          <w:ilvl w:val="0"/>
          <w:numId w:val="24"/>
        </w:numPr>
      </w:pPr>
      <w:r>
        <w:t xml:space="preserve">att </w:t>
      </w:r>
      <w:proofErr w:type="spellStart"/>
      <w:r>
        <w:t>inparametrar</w:t>
      </w:r>
      <w:proofErr w:type="spellEnd"/>
      <w:r>
        <w:t xml:space="preserve"> i relationsalgebran kan byta plats, </w:t>
      </w:r>
      <w:r w:rsidR="00863F3E">
        <w:t>tex</w:t>
      </w:r>
      <w:r w:rsidR="00E31B51">
        <w:br/>
      </w:r>
      <w:r>
        <w:t xml:space="preserve">A MINUS B </w:t>
      </w:r>
      <w:r w:rsidR="00E31B51" w:rsidRPr="00E31B51">
        <w:t>⇔</w:t>
      </w:r>
      <w:r w:rsidR="00E31B51">
        <w:t xml:space="preserve"> B MINUS A</w:t>
      </w:r>
      <w:r w:rsidR="003A08D7">
        <w:t>.</w:t>
      </w:r>
    </w:p>
    <w:p w14:paraId="4FBFE9FB" w14:textId="356D1794" w:rsidR="00863F3E" w:rsidRDefault="001E4286" w:rsidP="00863F3E">
      <w:pPr>
        <w:pStyle w:val="ListNumber"/>
        <w:numPr>
          <w:ilvl w:val="0"/>
          <w:numId w:val="24"/>
        </w:numPr>
      </w:pPr>
      <w:r>
        <w:t>att relationsoperationer kan skrivas om med andra (</w:t>
      </w:r>
      <w:r w:rsidR="00677D1C">
        <w:t>mindre komplicerade</w:t>
      </w:r>
      <w:r>
        <w:t>) relationsoperatorer</w:t>
      </w:r>
      <w:r w:rsidR="003A08D7">
        <w:t>.</w:t>
      </w:r>
    </w:p>
    <w:p w14:paraId="47D4DA4E" w14:textId="352E50FF" w:rsidR="001E4286" w:rsidRDefault="00D04DF4" w:rsidP="00863F3E">
      <w:pPr>
        <w:pStyle w:val="ListNumber"/>
        <w:numPr>
          <w:ilvl w:val="0"/>
          <w:numId w:val="24"/>
        </w:numPr>
      </w:pPr>
      <w:r>
        <w:t>att operatorordningen saknar betydelse i ett relationsuttryck</w:t>
      </w:r>
      <w:r w:rsidR="003A08D7">
        <w:t>.</w:t>
      </w:r>
    </w:p>
    <w:p w14:paraId="44CF68C3" w14:textId="01550DD6" w:rsidR="002D2303" w:rsidRDefault="003A08D7" w:rsidP="00863F3E">
      <w:pPr>
        <w:pStyle w:val="ListNumber"/>
        <w:numPr>
          <w:ilvl w:val="0"/>
          <w:numId w:val="24"/>
        </w:numPr>
      </w:pPr>
      <w:r>
        <w:t xml:space="preserve">att resultatet från en relationsoperation kan användas som </w:t>
      </w:r>
      <w:proofErr w:type="spellStart"/>
      <w:r>
        <w:t>inparameter</w:t>
      </w:r>
      <w:proofErr w:type="spellEnd"/>
      <w:r>
        <w:t xml:space="preserve"> i en annan.</w:t>
      </w:r>
      <w:r w:rsidR="00E435D9">
        <w:br/>
      </w:r>
    </w:p>
    <w:p w14:paraId="370073CE" w14:textId="77777777" w:rsidR="002D2303" w:rsidRDefault="002D2303">
      <w:r>
        <w:br w:type="page"/>
      </w:r>
    </w:p>
    <w:p w14:paraId="254FCC15" w14:textId="77777777" w:rsidR="00D04DF4" w:rsidRPr="00E31B51" w:rsidRDefault="00D04DF4" w:rsidP="002D2303">
      <w:pPr>
        <w:pStyle w:val="ListNumber"/>
        <w:numPr>
          <w:ilvl w:val="0"/>
          <w:numId w:val="0"/>
        </w:numPr>
        <w:ind w:left="720"/>
      </w:pPr>
    </w:p>
    <w:p w14:paraId="0925AB71" w14:textId="43CAF817" w:rsidR="00492A2D" w:rsidRDefault="00161478" w:rsidP="000922F5">
      <w:pPr>
        <w:pStyle w:val="ListNumber2"/>
      </w:pPr>
      <w:r>
        <w:t>Ett sammansatt attribut</w:t>
      </w:r>
      <w:r w:rsidR="00FD54FB">
        <w:t>:</w:t>
      </w:r>
    </w:p>
    <w:p w14:paraId="7C5E50E6" w14:textId="4A308E2C" w:rsidR="00161478" w:rsidRDefault="006E77E8" w:rsidP="006E77E8">
      <w:pPr>
        <w:pStyle w:val="ListNumber"/>
        <w:numPr>
          <w:ilvl w:val="0"/>
          <w:numId w:val="25"/>
        </w:numPr>
      </w:pPr>
      <w:r>
        <w:t>Kan innehålla ett eller flera värden</w:t>
      </w:r>
      <w:r w:rsidR="00FD54FB">
        <w:t>.</w:t>
      </w:r>
    </w:p>
    <w:p w14:paraId="548C8600" w14:textId="133128C0" w:rsidR="006E77E8" w:rsidRDefault="00FD54FB" w:rsidP="006E77E8">
      <w:pPr>
        <w:pStyle w:val="ListNumber"/>
        <w:numPr>
          <w:ilvl w:val="0"/>
          <w:numId w:val="25"/>
        </w:numPr>
      </w:pPr>
      <w:r>
        <w:t xml:space="preserve">Är sammansatt av </w:t>
      </w:r>
      <w:r w:rsidR="00CE013C">
        <w:t>två</w:t>
      </w:r>
      <w:r>
        <w:t xml:space="preserve"> eller flera attribut.</w:t>
      </w:r>
    </w:p>
    <w:p w14:paraId="74AE9B80" w14:textId="3C81585F" w:rsidR="00FD54FB" w:rsidRDefault="00CE013C" w:rsidP="006E77E8">
      <w:pPr>
        <w:pStyle w:val="ListNumber"/>
        <w:numPr>
          <w:ilvl w:val="0"/>
          <w:numId w:val="25"/>
        </w:numPr>
      </w:pPr>
      <w:r>
        <w:t>Används för att slå samman flera tabeller (vid JOIN tex)</w:t>
      </w:r>
      <w:r w:rsidR="00176F1D">
        <w:t>.</w:t>
      </w:r>
    </w:p>
    <w:p w14:paraId="3B7B81D5" w14:textId="3B81F234" w:rsidR="00CE013C" w:rsidRDefault="00176F1D" w:rsidP="006E77E8">
      <w:pPr>
        <w:pStyle w:val="ListNumber"/>
        <w:numPr>
          <w:ilvl w:val="0"/>
          <w:numId w:val="25"/>
        </w:numPr>
      </w:pPr>
      <w:r>
        <w:t>Kan anta olika typer av värden.</w:t>
      </w:r>
      <w:r w:rsidR="00E435D9">
        <w:br/>
      </w:r>
    </w:p>
    <w:p w14:paraId="72C31BC1" w14:textId="2F166B14" w:rsidR="00161478" w:rsidRPr="002D2303" w:rsidRDefault="003E6397" w:rsidP="000922F5">
      <w:pPr>
        <w:pStyle w:val="ListNumber2"/>
      </w:pPr>
      <w:r w:rsidRPr="002D2303">
        <w:t>En stark entitet:</w:t>
      </w:r>
    </w:p>
    <w:p w14:paraId="0A16A527" w14:textId="1550817C" w:rsidR="00FB158E" w:rsidRDefault="00791BAC" w:rsidP="00FB158E">
      <w:pPr>
        <w:pStyle w:val="ListNumber2"/>
        <w:numPr>
          <w:ilvl w:val="0"/>
          <w:numId w:val="27"/>
        </w:numPr>
      </w:pPr>
      <w:r>
        <w:t xml:space="preserve">Är </w:t>
      </w:r>
      <w:r w:rsidR="00321AFE">
        <w:t>o</w:t>
      </w:r>
      <w:r>
        <w:t xml:space="preserve">beroende av andra </w:t>
      </w:r>
      <w:r w:rsidR="008B3EA5">
        <w:t>entiteters existens och har ett identifierande attribut.</w:t>
      </w:r>
    </w:p>
    <w:p w14:paraId="39DF8E64" w14:textId="66059284" w:rsidR="008B3EA5" w:rsidRDefault="0049634D" w:rsidP="00FB158E">
      <w:pPr>
        <w:pStyle w:val="ListNumber2"/>
        <w:numPr>
          <w:ilvl w:val="0"/>
          <w:numId w:val="27"/>
        </w:numPr>
      </w:pPr>
      <w:r>
        <w:t>Är beroende av en annan entitets existens.</w:t>
      </w:r>
    </w:p>
    <w:p w14:paraId="7ED2BCA6" w14:textId="0B511D62" w:rsidR="0049634D" w:rsidRDefault="00E66D59" w:rsidP="00FB158E">
      <w:pPr>
        <w:pStyle w:val="ListNumber2"/>
        <w:numPr>
          <w:ilvl w:val="0"/>
          <w:numId w:val="27"/>
        </w:numPr>
      </w:pPr>
      <w:r>
        <w:t>Har inga relationer till andra entiteter.</w:t>
      </w:r>
    </w:p>
    <w:p w14:paraId="41E0E855" w14:textId="03357FAC" w:rsidR="00E66D59" w:rsidRDefault="00092E55" w:rsidP="00FB158E">
      <w:pPr>
        <w:pStyle w:val="ListNumber2"/>
        <w:numPr>
          <w:ilvl w:val="0"/>
          <w:numId w:val="27"/>
        </w:numPr>
      </w:pPr>
      <w:r>
        <w:t>Har flest antal attribut i en databas.</w:t>
      </w:r>
      <w:r w:rsidR="00E435D9">
        <w:br/>
      </w:r>
    </w:p>
    <w:p w14:paraId="6926EFC0" w14:textId="42152F4C" w:rsidR="003E6397" w:rsidRDefault="00B24F8E" w:rsidP="000922F5">
      <w:pPr>
        <w:pStyle w:val="ListNumber2"/>
      </w:pPr>
      <w:r>
        <w:t xml:space="preserve">Vad anger en relations </w:t>
      </w:r>
      <w:proofErr w:type="spellStart"/>
      <w:r>
        <w:t>kardinalitet</w:t>
      </w:r>
      <w:proofErr w:type="spellEnd"/>
      <w:r>
        <w:t>?</w:t>
      </w:r>
    </w:p>
    <w:p w14:paraId="41C4541F" w14:textId="04AA4105" w:rsidR="00B24F8E" w:rsidRDefault="00EA63BF" w:rsidP="00B24F8E">
      <w:pPr>
        <w:pStyle w:val="ListNumber2"/>
        <w:numPr>
          <w:ilvl w:val="0"/>
          <w:numId w:val="28"/>
        </w:numPr>
      </w:pPr>
      <w:r>
        <w:t>Antalet relationer en entitet kan ha med andra entiteter.</w:t>
      </w:r>
    </w:p>
    <w:p w14:paraId="128D0C79" w14:textId="3DCE7A14" w:rsidR="00EA63BF" w:rsidRDefault="00EA63BF" w:rsidP="00B24F8E">
      <w:pPr>
        <w:pStyle w:val="ListNumber2"/>
        <w:numPr>
          <w:ilvl w:val="0"/>
          <w:numId w:val="28"/>
        </w:numPr>
      </w:pPr>
      <w:r>
        <w:t>Antalet attribut i relationen.</w:t>
      </w:r>
    </w:p>
    <w:p w14:paraId="352E21F7" w14:textId="1DAA9178" w:rsidR="00EA63BF" w:rsidRDefault="00EA63BF" w:rsidP="00B24F8E">
      <w:pPr>
        <w:pStyle w:val="ListNumber2"/>
        <w:numPr>
          <w:ilvl w:val="0"/>
          <w:numId w:val="28"/>
        </w:numPr>
      </w:pPr>
      <w:r>
        <w:t xml:space="preserve">Antalet </w:t>
      </w:r>
      <w:proofErr w:type="spellStart"/>
      <w:r>
        <w:t>tupler</w:t>
      </w:r>
      <w:proofErr w:type="spellEnd"/>
      <w:r>
        <w:t xml:space="preserve"> i relationen.</w:t>
      </w:r>
    </w:p>
    <w:p w14:paraId="339B619E" w14:textId="366FA79A" w:rsidR="00EA63BF" w:rsidRDefault="00AB0EFF" w:rsidP="00B24F8E">
      <w:pPr>
        <w:pStyle w:val="ListNumber2"/>
        <w:numPr>
          <w:ilvl w:val="0"/>
          <w:numId w:val="28"/>
        </w:numPr>
      </w:pPr>
      <w:r>
        <w:t>Antalet möjliga värden i relationsdomänen.</w:t>
      </w:r>
      <w:r w:rsidR="00E435D9">
        <w:br/>
      </w:r>
    </w:p>
    <w:p w14:paraId="4B777D78" w14:textId="122E33A6" w:rsidR="00B24F8E" w:rsidRDefault="001830A5" w:rsidP="000922F5">
      <w:pPr>
        <w:pStyle w:val="ListNumber2"/>
      </w:pPr>
      <w:r>
        <w:t xml:space="preserve">Vad kräver </w:t>
      </w:r>
      <w:r w:rsidR="00385811">
        <w:t>1a</w:t>
      </w:r>
      <w:r w:rsidR="00495600">
        <w:t xml:space="preserve"> normalformen (1NF)?</w:t>
      </w:r>
    </w:p>
    <w:p w14:paraId="2722228A" w14:textId="33BF2332" w:rsidR="00495600" w:rsidRDefault="000B3C36" w:rsidP="00495600">
      <w:pPr>
        <w:pStyle w:val="ListNumber2"/>
        <w:numPr>
          <w:ilvl w:val="0"/>
          <w:numId w:val="29"/>
        </w:numPr>
      </w:pPr>
      <w:r>
        <w:t>Att inga icke-nyckelattribut får vara beroende av andra icke-nyckelattribut.</w:t>
      </w:r>
    </w:p>
    <w:p w14:paraId="08BC1D5D" w14:textId="407675EC" w:rsidR="000B3C36" w:rsidRDefault="002E7A9B" w:rsidP="00495600">
      <w:pPr>
        <w:pStyle w:val="ListNumber2"/>
        <w:numPr>
          <w:ilvl w:val="0"/>
          <w:numId w:val="29"/>
        </w:numPr>
      </w:pPr>
      <w:r>
        <w:t>Att alla determinanter är icke-triviala.</w:t>
      </w:r>
    </w:p>
    <w:p w14:paraId="1B96A758" w14:textId="197D8A33" w:rsidR="002E7A9B" w:rsidRDefault="005A4F7E" w:rsidP="00E33049">
      <w:pPr>
        <w:pStyle w:val="ListNumber2"/>
        <w:numPr>
          <w:ilvl w:val="0"/>
          <w:numId w:val="29"/>
        </w:numPr>
      </w:pPr>
      <w:r>
        <w:t>Att alla icke-nyckelattribut ska vara beroende av hela primärnyckeln</w:t>
      </w:r>
      <w:r w:rsidR="00E33049">
        <w:t xml:space="preserve"> </w:t>
      </w:r>
      <w:r>
        <w:t>(vänsterminimalt</w:t>
      </w:r>
      <w:r w:rsidR="00E33049">
        <w:t xml:space="preserve"> </w:t>
      </w:r>
      <w:r>
        <w:t>beroende).</w:t>
      </w:r>
    </w:p>
    <w:p w14:paraId="2391B4E2" w14:textId="0467BB19" w:rsidR="00E2346D" w:rsidRDefault="00E2346D" w:rsidP="00E33049">
      <w:pPr>
        <w:pStyle w:val="ListNumber2"/>
        <w:numPr>
          <w:ilvl w:val="0"/>
          <w:numId w:val="29"/>
        </w:numPr>
      </w:pPr>
      <w:r w:rsidRPr="00E2346D">
        <w:t>Att alla attribut i en relation har enkla värden.</w:t>
      </w:r>
    </w:p>
    <w:p w14:paraId="4FA460EA" w14:textId="197D29FD" w:rsidR="00E33049" w:rsidRPr="00E2346D" w:rsidRDefault="00E435D9" w:rsidP="00E2346D">
      <w:pPr>
        <w:pStyle w:val="ListNumber2"/>
        <w:numPr>
          <w:ilvl w:val="0"/>
          <w:numId w:val="0"/>
        </w:numPr>
        <w:ind w:left="360"/>
      </w:pPr>
      <w:r w:rsidRPr="00E2346D">
        <w:rPr>
          <w:rFonts w:cs="TimesNewRomanPSMT"/>
          <w:sz w:val="24"/>
          <w:szCs w:val="24"/>
        </w:rPr>
        <w:br/>
      </w:r>
    </w:p>
    <w:p w14:paraId="7DDB6B4A" w14:textId="36AF580B" w:rsidR="00495600" w:rsidRDefault="00385811" w:rsidP="000922F5">
      <w:pPr>
        <w:pStyle w:val="ListNumber2"/>
      </w:pPr>
      <w:r>
        <w:t>Vad kräver 2a normalformen (2NF) utöver 1NF?</w:t>
      </w:r>
    </w:p>
    <w:p w14:paraId="7441274D" w14:textId="77777777" w:rsidR="00FA12CC" w:rsidRDefault="00FA12CC" w:rsidP="00FA12CC">
      <w:pPr>
        <w:pStyle w:val="ListNumber"/>
        <w:numPr>
          <w:ilvl w:val="0"/>
          <w:numId w:val="30"/>
        </w:numPr>
      </w:pPr>
      <w:r>
        <w:t>Att inga icke-nyckelattribut får vara beroende av andra icke-nyckelattribut.</w:t>
      </w:r>
    </w:p>
    <w:p w14:paraId="028DA36C" w14:textId="77777777" w:rsidR="00FA12CC" w:rsidRDefault="00FA12CC" w:rsidP="00FA12CC">
      <w:pPr>
        <w:pStyle w:val="ListNumber"/>
        <w:numPr>
          <w:ilvl w:val="0"/>
          <w:numId w:val="30"/>
        </w:numPr>
      </w:pPr>
      <w:r>
        <w:t>Att alla determinanter är icke-triviala.</w:t>
      </w:r>
    </w:p>
    <w:p w14:paraId="396D2327" w14:textId="127EEB82" w:rsidR="00485A1A" w:rsidRDefault="00EF0870" w:rsidP="00EF0870">
      <w:pPr>
        <w:pStyle w:val="ListNumber2"/>
        <w:numPr>
          <w:ilvl w:val="0"/>
          <w:numId w:val="30"/>
        </w:numPr>
      </w:pPr>
      <w:r>
        <w:t>Att alla icke-nyckelattribut ska vara beroende av hela primärnyckeln (vänsterminimalt beroende).</w:t>
      </w:r>
    </w:p>
    <w:p w14:paraId="2A1D9D84" w14:textId="0EF13B81" w:rsidR="00EF0870" w:rsidRDefault="00660139" w:rsidP="00EF0870">
      <w:pPr>
        <w:pStyle w:val="ListNumber2"/>
        <w:numPr>
          <w:ilvl w:val="0"/>
          <w:numId w:val="30"/>
        </w:numPr>
      </w:pPr>
      <w:r w:rsidRPr="00660139">
        <w:t>Att primärnyckeln inte får vara beroende av icke-nyckelattribut.</w:t>
      </w:r>
      <w:r w:rsidR="00E435D9">
        <w:br/>
      </w:r>
    </w:p>
    <w:p w14:paraId="7185D7A9" w14:textId="490D7638" w:rsidR="00643D7B" w:rsidRDefault="00361A30" w:rsidP="000922F5">
      <w:pPr>
        <w:pStyle w:val="ListNumber2"/>
      </w:pPr>
      <w:r w:rsidRPr="00361A30">
        <w:t>Vad kräver 3e normalformen (3NF) utöver 2a normalformen (2NF)?</w:t>
      </w:r>
    </w:p>
    <w:p w14:paraId="251C312E" w14:textId="77777777" w:rsidR="00CC240B" w:rsidRDefault="00CC240B" w:rsidP="00CC240B">
      <w:pPr>
        <w:pStyle w:val="ListNumber2"/>
        <w:numPr>
          <w:ilvl w:val="0"/>
          <w:numId w:val="31"/>
        </w:numPr>
      </w:pPr>
      <w:r>
        <w:t>Att inga icke-nyckelattribut får vara beroende av andra icke-nyckelattribut.</w:t>
      </w:r>
    </w:p>
    <w:p w14:paraId="4597748C" w14:textId="77777777" w:rsidR="00CC240B" w:rsidRDefault="00CC240B" w:rsidP="00CC240B">
      <w:pPr>
        <w:pStyle w:val="ListNumber2"/>
        <w:numPr>
          <w:ilvl w:val="0"/>
          <w:numId w:val="31"/>
        </w:numPr>
      </w:pPr>
      <w:r>
        <w:t>Att alla determinanter är icke-triviala.</w:t>
      </w:r>
    </w:p>
    <w:p w14:paraId="5E5EF999" w14:textId="77777777" w:rsidR="00CC240B" w:rsidRDefault="00CC240B" w:rsidP="00CC240B">
      <w:pPr>
        <w:pStyle w:val="ListNumber2"/>
        <w:numPr>
          <w:ilvl w:val="0"/>
          <w:numId w:val="31"/>
        </w:numPr>
      </w:pPr>
      <w:r>
        <w:t>Att alla icke-nyckelattribut ska vara beroende av hela primärnyckeln (vänsterminimalt beroende).</w:t>
      </w:r>
    </w:p>
    <w:p w14:paraId="247D0F99" w14:textId="09070716" w:rsidR="002D2303" w:rsidRDefault="00CC240B" w:rsidP="00CC240B">
      <w:pPr>
        <w:pStyle w:val="ListNumber2"/>
        <w:numPr>
          <w:ilvl w:val="0"/>
          <w:numId w:val="31"/>
        </w:numPr>
      </w:pPr>
      <w:r>
        <w:t>Att primärnyckeln inte får vara beroende av icke-nyckelattribut.</w:t>
      </w:r>
      <w:r w:rsidR="00E435D9">
        <w:br/>
      </w:r>
    </w:p>
    <w:p w14:paraId="6DA7896B" w14:textId="77777777" w:rsidR="002D2303" w:rsidRDefault="002D2303">
      <w:r>
        <w:br w:type="page"/>
      </w:r>
    </w:p>
    <w:p w14:paraId="238A3B05" w14:textId="77777777" w:rsidR="00E4572B" w:rsidRDefault="00E4572B" w:rsidP="002D2303">
      <w:pPr>
        <w:pStyle w:val="ListNumber2"/>
        <w:numPr>
          <w:ilvl w:val="0"/>
          <w:numId w:val="0"/>
        </w:numPr>
        <w:ind w:left="720"/>
      </w:pPr>
    </w:p>
    <w:p w14:paraId="6AFB7908" w14:textId="1AC9AEF1" w:rsidR="00EA02A2" w:rsidRDefault="006428EE" w:rsidP="00EA02A2">
      <w:pPr>
        <w:pStyle w:val="ListNumber2"/>
      </w:pPr>
      <w:proofErr w:type="spellStart"/>
      <w:r>
        <w:t>Impedance</w:t>
      </w:r>
      <w:proofErr w:type="spellEnd"/>
      <w:r>
        <w:t xml:space="preserve"> </w:t>
      </w:r>
      <w:proofErr w:type="spellStart"/>
      <w:r>
        <w:t>mismatch</w:t>
      </w:r>
      <w:proofErr w:type="spellEnd"/>
      <w:r>
        <w:t xml:space="preserve"> innebär:</w:t>
      </w:r>
    </w:p>
    <w:p w14:paraId="398E62A3" w14:textId="77777777" w:rsidR="00B51025" w:rsidRDefault="00B51025" w:rsidP="00B51025">
      <w:pPr>
        <w:pStyle w:val="ListNumber2"/>
        <w:numPr>
          <w:ilvl w:val="0"/>
          <w:numId w:val="34"/>
        </w:numPr>
      </w:pPr>
      <w:r>
        <w:t xml:space="preserve">att två relationer som har ett samband har olika </w:t>
      </w:r>
      <w:proofErr w:type="spellStart"/>
      <w:r>
        <w:t>kardinalitet</w:t>
      </w:r>
      <w:proofErr w:type="spellEnd"/>
      <w:r>
        <w:t>.</w:t>
      </w:r>
    </w:p>
    <w:p w14:paraId="266AC87B" w14:textId="77777777" w:rsidR="00B51025" w:rsidRDefault="00B51025" w:rsidP="00B51025">
      <w:pPr>
        <w:pStyle w:val="ListNumber2"/>
        <w:numPr>
          <w:ilvl w:val="0"/>
          <w:numId w:val="34"/>
        </w:numPr>
      </w:pPr>
      <w:r>
        <w:t>att attributvärden i en och samma kolumn har olika datatyper.</w:t>
      </w:r>
    </w:p>
    <w:p w14:paraId="6999D22D" w14:textId="77777777" w:rsidR="00B51025" w:rsidRDefault="00B51025" w:rsidP="00B51025">
      <w:pPr>
        <w:pStyle w:val="ListNumber2"/>
        <w:numPr>
          <w:ilvl w:val="0"/>
          <w:numId w:val="34"/>
        </w:numPr>
      </w:pPr>
      <w:r>
        <w:t>att en databas och ett programspråk använder olika datatyper och har olika sätt att bearbeta data.</w:t>
      </w:r>
    </w:p>
    <w:p w14:paraId="4D20EABA" w14:textId="4E0BF814" w:rsidR="00B51025" w:rsidRDefault="00B51025" w:rsidP="00B51025">
      <w:pPr>
        <w:pStyle w:val="ListNumber2"/>
        <w:numPr>
          <w:ilvl w:val="0"/>
          <w:numId w:val="34"/>
        </w:numPr>
      </w:pPr>
      <w:r>
        <w:t xml:space="preserve">Att transaktioner inte kan samköras </w:t>
      </w:r>
      <w:proofErr w:type="spellStart"/>
      <w:r>
        <w:t>pga</w:t>
      </w:r>
      <w:proofErr w:type="spellEnd"/>
      <w:r>
        <w:t xml:space="preserve"> konflikter om gemensamma data.</w:t>
      </w:r>
    </w:p>
    <w:p w14:paraId="3C390736" w14:textId="32208B14" w:rsidR="00B43A26" w:rsidRDefault="00B43A26" w:rsidP="004313AE">
      <w:pPr>
        <w:pStyle w:val="Heading2"/>
      </w:pPr>
      <w:r>
        <w:t>Problemdel (15p)</w:t>
      </w:r>
    </w:p>
    <w:p w14:paraId="464917CF" w14:textId="687FFFE5" w:rsidR="00B51025" w:rsidRDefault="00B51025" w:rsidP="00B51025">
      <w:pPr>
        <w:pStyle w:val="ListNumber2"/>
        <w:numPr>
          <w:ilvl w:val="0"/>
          <w:numId w:val="0"/>
        </w:numPr>
        <w:ind w:left="720" w:hanging="360"/>
      </w:pPr>
    </w:p>
    <w:p w14:paraId="32451231" w14:textId="416B2F67" w:rsidR="00B51025" w:rsidRDefault="00B43A26" w:rsidP="00B43A26">
      <w:pPr>
        <w:pStyle w:val="ListNumber"/>
      </w:pPr>
      <w:r w:rsidRPr="00B43A26">
        <w:t>Relationsalgebra (8p)</w:t>
      </w:r>
    </w:p>
    <w:p w14:paraId="48065A3C" w14:textId="3DAFEDF5" w:rsidR="00724F23" w:rsidRDefault="00724F23" w:rsidP="00724F23">
      <w:pPr>
        <w:pStyle w:val="ListNumber"/>
        <w:numPr>
          <w:ilvl w:val="0"/>
          <w:numId w:val="0"/>
        </w:numPr>
        <w:ind w:left="360"/>
      </w:pPr>
      <w:r>
        <w:t>Följande del av en databas återfinns hos en bokhandlare. De har delat upp pocketböcker och inbundna böcker i två separata tabeller (inte en helt smart lösning men designern klarade inte heller tentan i databaskursen).</w:t>
      </w:r>
    </w:p>
    <w:p w14:paraId="2148935E" w14:textId="2DBC41C6" w:rsidR="00724F23" w:rsidRDefault="00724F23" w:rsidP="00724F23">
      <w:pPr>
        <w:pStyle w:val="ListNumber"/>
        <w:numPr>
          <w:ilvl w:val="0"/>
          <w:numId w:val="0"/>
        </w:numPr>
        <w:ind w:left="360"/>
      </w:pPr>
    </w:p>
    <w:p w14:paraId="2A342132" w14:textId="310F113A" w:rsidR="00413700" w:rsidRPr="00F420A1" w:rsidRDefault="00413700" w:rsidP="00724F23">
      <w:pPr>
        <w:pStyle w:val="ListNumber"/>
        <w:numPr>
          <w:ilvl w:val="0"/>
          <w:numId w:val="0"/>
        </w:numPr>
        <w:ind w:left="360"/>
        <w:rPr>
          <w:b/>
          <w:bCs/>
        </w:rPr>
      </w:pPr>
      <w:r w:rsidRPr="00F420A1">
        <w:rPr>
          <w:b/>
          <w:bCs/>
        </w:rPr>
        <w:t>POCKET</w:t>
      </w:r>
    </w:p>
    <w:tbl>
      <w:tblPr>
        <w:tblStyle w:val="TableGrid"/>
        <w:tblW w:w="0" w:type="auto"/>
        <w:tblInd w:w="360" w:type="dxa"/>
        <w:tblLook w:val="04A0" w:firstRow="1" w:lastRow="0" w:firstColumn="1" w:lastColumn="0" w:noHBand="0" w:noVBand="1"/>
      </w:tblPr>
      <w:tblGrid>
        <w:gridCol w:w="2301"/>
        <w:gridCol w:w="2351"/>
        <w:gridCol w:w="2235"/>
      </w:tblGrid>
      <w:tr w:rsidR="00413700" w14:paraId="06732A45" w14:textId="77777777" w:rsidTr="00D45DC4">
        <w:tc>
          <w:tcPr>
            <w:tcW w:w="2301" w:type="dxa"/>
          </w:tcPr>
          <w:p w14:paraId="72CF1136" w14:textId="411136D6" w:rsidR="00413700" w:rsidRPr="00F420A1" w:rsidRDefault="000403F4" w:rsidP="00724F23">
            <w:pPr>
              <w:pStyle w:val="ListNumber"/>
              <w:numPr>
                <w:ilvl w:val="0"/>
                <w:numId w:val="0"/>
              </w:numPr>
              <w:rPr>
                <w:b/>
                <w:bCs/>
                <w:u w:val="single"/>
              </w:rPr>
            </w:pPr>
            <w:r w:rsidRPr="00F420A1">
              <w:rPr>
                <w:b/>
                <w:bCs/>
                <w:u w:val="single"/>
              </w:rPr>
              <w:t>Författare#</w:t>
            </w:r>
          </w:p>
        </w:tc>
        <w:tc>
          <w:tcPr>
            <w:tcW w:w="2351" w:type="dxa"/>
          </w:tcPr>
          <w:p w14:paraId="0CD43982" w14:textId="1AA5AFD8" w:rsidR="00413700" w:rsidRPr="00F420A1" w:rsidRDefault="006B5F6E" w:rsidP="00724F23">
            <w:pPr>
              <w:pStyle w:val="ListNumber"/>
              <w:numPr>
                <w:ilvl w:val="0"/>
                <w:numId w:val="0"/>
              </w:numPr>
              <w:rPr>
                <w:b/>
                <w:bCs/>
                <w:u w:val="single"/>
              </w:rPr>
            </w:pPr>
            <w:r w:rsidRPr="00F420A1">
              <w:rPr>
                <w:b/>
                <w:bCs/>
                <w:u w:val="single"/>
              </w:rPr>
              <w:t>Titel#</w:t>
            </w:r>
          </w:p>
        </w:tc>
        <w:tc>
          <w:tcPr>
            <w:tcW w:w="2235" w:type="dxa"/>
          </w:tcPr>
          <w:p w14:paraId="44AEF17D" w14:textId="52D5514C" w:rsidR="00413700" w:rsidRPr="00F420A1" w:rsidRDefault="002A4A5D" w:rsidP="00724F23">
            <w:pPr>
              <w:pStyle w:val="ListNumber"/>
              <w:numPr>
                <w:ilvl w:val="0"/>
                <w:numId w:val="0"/>
              </w:numPr>
              <w:rPr>
                <w:b/>
                <w:bCs/>
              </w:rPr>
            </w:pPr>
            <w:r w:rsidRPr="00F420A1">
              <w:rPr>
                <w:b/>
                <w:bCs/>
              </w:rPr>
              <w:t>Pris</w:t>
            </w:r>
          </w:p>
        </w:tc>
      </w:tr>
      <w:tr w:rsidR="00413700" w14:paraId="6455096E" w14:textId="77777777" w:rsidTr="00D45DC4">
        <w:tc>
          <w:tcPr>
            <w:tcW w:w="2301" w:type="dxa"/>
          </w:tcPr>
          <w:p w14:paraId="0B295516" w14:textId="118FFEA7" w:rsidR="00413700" w:rsidRDefault="00331796" w:rsidP="00724F23">
            <w:pPr>
              <w:pStyle w:val="ListNumber"/>
              <w:numPr>
                <w:ilvl w:val="0"/>
                <w:numId w:val="0"/>
              </w:numPr>
            </w:pPr>
            <w:r>
              <w:t>H C Andersen</w:t>
            </w:r>
          </w:p>
        </w:tc>
        <w:tc>
          <w:tcPr>
            <w:tcW w:w="2351" w:type="dxa"/>
          </w:tcPr>
          <w:p w14:paraId="4BB1F36D" w14:textId="45100909" w:rsidR="00413700" w:rsidRDefault="00331796" w:rsidP="00724F23">
            <w:pPr>
              <w:pStyle w:val="ListNumber"/>
              <w:numPr>
                <w:ilvl w:val="0"/>
                <w:numId w:val="0"/>
              </w:numPr>
            </w:pPr>
            <w:r>
              <w:t>Elddonet</w:t>
            </w:r>
          </w:p>
        </w:tc>
        <w:tc>
          <w:tcPr>
            <w:tcW w:w="2235" w:type="dxa"/>
          </w:tcPr>
          <w:p w14:paraId="04D46C8D" w14:textId="04EA69CC" w:rsidR="00413700" w:rsidRDefault="004826CC" w:rsidP="00724F23">
            <w:pPr>
              <w:pStyle w:val="ListNumber"/>
              <w:numPr>
                <w:ilvl w:val="0"/>
                <w:numId w:val="0"/>
              </w:numPr>
            </w:pPr>
            <w:r>
              <w:t>79</w:t>
            </w:r>
          </w:p>
        </w:tc>
      </w:tr>
      <w:tr w:rsidR="00413700" w14:paraId="786D5B0A" w14:textId="77777777" w:rsidTr="00D45DC4">
        <w:tc>
          <w:tcPr>
            <w:tcW w:w="2301" w:type="dxa"/>
          </w:tcPr>
          <w:p w14:paraId="2D57A13F" w14:textId="0216BDAE" w:rsidR="00413700" w:rsidRDefault="0002080F" w:rsidP="00724F23">
            <w:pPr>
              <w:pStyle w:val="ListNumber"/>
              <w:numPr>
                <w:ilvl w:val="0"/>
                <w:numId w:val="0"/>
              </w:numPr>
            </w:pPr>
            <w:r>
              <w:t>Jan Guillou</w:t>
            </w:r>
          </w:p>
        </w:tc>
        <w:tc>
          <w:tcPr>
            <w:tcW w:w="2351" w:type="dxa"/>
          </w:tcPr>
          <w:p w14:paraId="15D1B106" w14:textId="270DCCCD" w:rsidR="00413700" w:rsidRDefault="0002080F" w:rsidP="00724F23">
            <w:pPr>
              <w:pStyle w:val="ListNumber"/>
              <w:numPr>
                <w:ilvl w:val="0"/>
                <w:numId w:val="0"/>
              </w:numPr>
            </w:pPr>
            <w:r>
              <w:t>Ondskan</w:t>
            </w:r>
          </w:p>
        </w:tc>
        <w:tc>
          <w:tcPr>
            <w:tcW w:w="2235" w:type="dxa"/>
          </w:tcPr>
          <w:p w14:paraId="2881036E" w14:textId="2A6B39FE" w:rsidR="00413700" w:rsidRDefault="004826CC" w:rsidP="00724F23">
            <w:pPr>
              <w:pStyle w:val="ListNumber"/>
              <w:numPr>
                <w:ilvl w:val="0"/>
                <w:numId w:val="0"/>
              </w:numPr>
            </w:pPr>
            <w:r>
              <w:t>99</w:t>
            </w:r>
          </w:p>
        </w:tc>
      </w:tr>
      <w:tr w:rsidR="00413700" w14:paraId="7BEFA47F" w14:textId="77777777" w:rsidTr="00D45DC4">
        <w:tc>
          <w:tcPr>
            <w:tcW w:w="2301" w:type="dxa"/>
          </w:tcPr>
          <w:p w14:paraId="164A84CC" w14:textId="007DB97C" w:rsidR="00413700" w:rsidRDefault="0002080F" w:rsidP="00724F23">
            <w:pPr>
              <w:pStyle w:val="ListNumber"/>
              <w:numPr>
                <w:ilvl w:val="0"/>
                <w:numId w:val="0"/>
              </w:numPr>
            </w:pPr>
            <w:r>
              <w:t>Stephen King</w:t>
            </w:r>
          </w:p>
        </w:tc>
        <w:tc>
          <w:tcPr>
            <w:tcW w:w="2351" w:type="dxa"/>
          </w:tcPr>
          <w:p w14:paraId="43D54AD2" w14:textId="4EDE5A5F" w:rsidR="00413700" w:rsidRDefault="0002080F" w:rsidP="00724F23">
            <w:pPr>
              <w:pStyle w:val="ListNumber"/>
              <w:numPr>
                <w:ilvl w:val="0"/>
                <w:numId w:val="0"/>
              </w:numPr>
            </w:pPr>
            <w:r>
              <w:t>Carrie</w:t>
            </w:r>
          </w:p>
        </w:tc>
        <w:tc>
          <w:tcPr>
            <w:tcW w:w="2235" w:type="dxa"/>
          </w:tcPr>
          <w:p w14:paraId="68A4236B" w14:textId="37891059" w:rsidR="00413700" w:rsidRDefault="0002080F" w:rsidP="00724F23">
            <w:pPr>
              <w:pStyle w:val="ListNumber"/>
              <w:numPr>
                <w:ilvl w:val="0"/>
                <w:numId w:val="0"/>
              </w:numPr>
            </w:pPr>
            <w:r>
              <w:t>49</w:t>
            </w:r>
          </w:p>
        </w:tc>
      </w:tr>
      <w:tr w:rsidR="00D45DC4" w14:paraId="3457AF62" w14:textId="77777777" w:rsidTr="00D45DC4">
        <w:tc>
          <w:tcPr>
            <w:tcW w:w="2301" w:type="dxa"/>
          </w:tcPr>
          <w:p w14:paraId="00AC0954" w14:textId="5E2ABA30" w:rsidR="00D45DC4" w:rsidRDefault="00D45DC4" w:rsidP="00D45DC4">
            <w:pPr>
              <w:pStyle w:val="ListNumber"/>
              <w:numPr>
                <w:ilvl w:val="0"/>
                <w:numId w:val="0"/>
              </w:numPr>
            </w:pPr>
            <w:r>
              <w:t>Stephen King</w:t>
            </w:r>
          </w:p>
        </w:tc>
        <w:tc>
          <w:tcPr>
            <w:tcW w:w="2351" w:type="dxa"/>
          </w:tcPr>
          <w:p w14:paraId="62EE961C" w14:textId="2835A957" w:rsidR="00D45DC4" w:rsidRDefault="00D45DC4" w:rsidP="00D45DC4">
            <w:pPr>
              <w:pStyle w:val="ListNumber"/>
              <w:numPr>
                <w:ilvl w:val="0"/>
                <w:numId w:val="0"/>
              </w:numPr>
            </w:pPr>
            <w:r>
              <w:t>Revolvermannen</w:t>
            </w:r>
          </w:p>
        </w:tc>
        <w:tc>
          <w:tcPr>
            <w:tcW w:w="2235" w:type="dxa"/>
          </w:tcPr>
          <w:p w14:paraId="76018BA8" w14:textId="2DAE49A5" w:rsidR="00D45DC4" w:rsidRDefault="00D45DC4" w:rsidP="00D45DC4">
            <w:pPr>
              <w:pStyle w:val="ListNumber"/>
              <w:numPr>
                <w:ilvl w:val="0"/>
                <w:numId w:val="0"/>
              </w:numPr>
            </w:pPr>
            <w:r>
              <w:t>79</w:t>
            </w:r>
          </w:p>
        </w:tc>
      </w:tr>
      <w:tr w:rsidR="00D45DC4" w14:paraId="48A6AD9C" w14:textId="77777777" w:rsidTr="00D45DC4">
        <w:tc>
          <w:tcPr>
            <w:tcW w:w="2301" w:type="dxa"/>
          </w:tcPr>
          <w:p w14:paraId="641A5CE9" w14:textId="303D75FD" w:rsidR="00D45DC4" w:rsidRDefault="00D45DC4" w:rsidP="00D45DC4">
            <w:pPr>
              <w:pStyle w:val="ListNumber"/>
              <w:numPr>
                <w:ilvl w:val="0"/>
                <w:numId w:val="0"/>
              </w:numPr>
            </w:pPr>
            <w:r>
              <w:t>Tove Janson</w:t>
            </w:r>
          </w:p>
        </w:tc>
        <w:tc>
          <w:tcPr>
            <w:tcW w:w="2351" w:type="dxa"/>
          </w:tcPr>
          <w:p w14:paraId="626B532C" w14:textId="40E4297A" w:rsidR="00D45DC4" w:rsidRDefault="00D45DC4" w:rsidP="00D45DC4">
            <w:pPr>
              <w:pStyle w:val="ListNumber"/>
              <w:numPr>
                <w:ilvl w:val="0"/>
                <w:numId w:val="0"/>
              </w:numPr>
            </w:pPr>
            <w:r>
              <w:t>Trollkarlens hatt</w:t>
            </w:r>
          </w:p>
        </w:tc>
        <w:tc>
          <w:tcPr>
            <w:tcW w:w="2235" w:type="dxa"/>
          </w:tcPr>
          <w:p w14:paraId="4A62BAD7" w14:textId="0C17FA80" w:rsidR="00D45DC4" w:rsidRDefault="00D45DC4" w:rsidP="00D45DC4">
            <w:pPr>
              <w:pStyle w:val="ListNumber"/>
              <w:numPr>
                <w:ilvl w:val="0"/>
                <w:numId w:val="0"/>
              </w:numPr>
            </w:pPr>
            <w:r>
              <w:t>65</w:t>
            </w:r>
          </w:p>
        </w:tc>
      </w:tr>
      <w:tr w:rsidR="00D45DC4" w14:paraId="44E5AD51" w14:textId="77777777" w:rsidTr="00D45DC4">
        <w:tc>
          <w:tcPr>
            <w:tcW w:w="2301" w:type="dxa"/>
          </w:tcPr>
          <w:p w14:paraId="65A100BB" w14:textId="2C626BF2" w:rsidR="00D45DC4" w:rsidRDefault="00757F12" w:rsidP="00D45DC4">
            <w:pPr>
              <w:pStyle w:val="ListNumber"/>
              <w:numPr>
                <w:ilvl w:val="0"/>
                <w:numId w:val="0"/>
              </w:numPr>
            </w:pPr>
            <w:r>
              <w:t>Astrid Lindgren</w:t>
            </w:r>
          </w:p>
        </w:tc>
        <w:tc>
          <w:tcPr>
            <w:tcW w:w="2351" w:type="dxa"/>
          </w:tcPr>
          <w:p w14:paraId="6CA5FC9E" w14:textId="75183F86" w:rsidR="00D45DC4" w:rsidRDefault="00757F12" w:rsidP="00D45DC4">
            <w:pPr>
              <w:pStyle w:val="ListNumber"/>
              <w:numPr>
                <w:ilvl w:val="0"/>
                <w:numId w:val="0"/>
              </w:numPr>
            </w:pPr>
            <w:r>
              <w:t>Madicken</w:t>
            </w:r>
          </w:p>
        </w:tc>
        <w:tc>
          <w:tcPr>
            <w:tcW w:w="2235" w:type="dxa"/>
          </w:tcPr>
          <w:p w14:paraId="36D92ED0" w14:textId="360252EC" w:rsidR="00D45DC4" w:rsidRDefault="00757F12" w:rsidP="00D45DC4">
            <w:pPr>
              <w:pStyle w:val="ListNumber"/>
              <w:numPr>
                <w:ilvl w:val="0"/>
                <w:numId w:val="0"/>
              </w:numPr>
            </w:pPr>
            <w:r>
              <w:t>85</w:t>
            </w:r>
          </w:p>
        </w:tc>
      </w:tr>
    </w:tbl>
    <w:p w14:paraId="2A14BA62" w14:textId="2EDE71D1" w:rsidR="00413700" w:rsidRDefault="00413700" w:rsidP="00724F23">
      <w:pPr>
        <w:pStyle w:val="ListNumber"/>
        <w:numPr>
          <w:ilvl w:val="0"/>
          <w:numId w:val="0"/>
        </w:numPr>
        <w:ind w:left="360"/>
      </w:pPr>
    </w:p>
    <w:p w14:paraId="1861E8D5" w14:textId="0C88E5E5" w:rsidR="00757F12" w:rsidRPr="00F06C1A" w:rsidRDefault="00F420A1" w:rsidP="00757F12">
      <w:pPr>
        <w:pStyle w:val="ListNumber"/>
        <w:numPr>
          <w:ilvl w:val="0"/>
          <w:numId w:val="0"/>
        </w:numPr>
        <w:ind w:left="360"/>
        <w:rPr>
          <w:b/>
          <w:bCs/>
        </w:rPr>
      </w:pPr>
      <w:r w:rsidRPr="00F06C1A">
        <w:rPr>
          <w:b/>
          <w:bCs/>
        </w:rPr>
        <w:t>INBUNDEN</w:t>
      </w:r>
    </w:p>
    <w:tbl>
      <w:tblPr>
        <w:tblStyle w:val="TableGrid"/>
        <w:tblW w:w="0" w:type="auto"/>
        <w:tblInd w:w="360" w:type="dxa"/>
        <w:tblLook w:val="04A0" w:firstRow="1" w:lastRow="0" w:firstColumn="1" w:lastColumn="0" w:noHBand="0" w:noVBand="1"/>
      </w:tblPr>
      <w:tblGrid>
        <w:gridCol w:w="2301"/>
        <w:gridCol w:w="2351"/>
        <w:gridCol w:w="2235"/>
      </w:tblGrid>
      <w:tr w:rsidR="00757F12" w14:paraId="51EB6EC3" w14:textId="77777777" w:rsidTr="005E04BE">
        <w:tc>
          <w:tcPr>
            <w:tcW w:w="2301" w:type="dxa"/>
          </w:tcPr>
          <w:p w14:paraId="7F2DF024" w14:textId="77777777" w:rsidR="00757F12" w:rsidRPr="00F06C1A" w:rsidRDefault="00757F12" w:rsidP="005E04BE">
            <w:pPr>
              <w:pStyle w:val="ListNumber"/>
              <w:numPr>
                <w:ilvl w:val="0"/>
                <w:numId w:val="0"/>
              </w:numPr>
              <w:rPr>
                <w:b/>
                <w:bCs/>
                <w:u w:val="single"/>
              </w:rPr>
            </w:pPr>
            <w:r w:rsidRPr="00F06C1A">
              <w:rPr>
                <w:b/>
                <w:bCs/>
                <w:u w:val="single"/>
              </w:rPr>
              <w:t>Författare#</w:t>
            </w:r>
          </w:p>
        </w:tc>
        <w:tc>
          <w:tcPr>
            <w:tcW w:w="2351" w:type="dxa"/>
          </w:tcPr>
          <w:p w14:paraId="2062A132" w14:textId="77777777" w:rsidR="00757F12" w:rsidRPr="00F06C1A" w:rsidRDefault="00757F12" w:rsidP="005E04BE">
            <w:pPr>
              <w:pStyle w:val="ListNumber"/>
              <w:numPr>
                <w:ilvl w:val="0"/>
                <w:numId w:val="0"/>
              </w:numPr>
              <w:rPr>
                <w:b/>
                <w:bCs/>
                <w:u w:val="single"/>
              </w:rPr>
            </w:pPr>
            <w:r w:rsidRPr="00F06C1A">
              <w:rPr>
                <w:b/>
                <w:bCs/>
                <w:u w:val="single"/>
              </w:rPr>
              <w:t>Titel#</w:t>
            </w:r>
          </w:p>
        </w:tc>
        <w:tc>
          <w:tcPr>
            <w:tcW w:w="2235" w:type="dxa"/>
          </w:tcPr>
          <w:p w14:paraId="02CEC86B" w14:textId="77777777" w:rsidR="00757F12" w:rsidRPr="00F06C1A" w:rsidRDefault="00757F12" w:rsidP="005E04BE">
            <w:pPr>
              <w:pStyle w:val="ListNumber"/>
              <w:numPr>
                <w:ilvl w:val="0"/>
                <w:numId w:val="0"/>
              </w:numPr>
              <w:rPr>
                <w:b/>
                <w:bCs/>
              </w:rPr>
            </w:pPr>
            <w:r w:rsidRPr="00F06C1A">
              <w:rPr>
                <w:b/>
                <w:bCs/>
              </w:rPr>
              <w:t>Pris</w:t>
            </w:r>
          </w:p>
        </w:tc>
      </w:tr>
      <w:tr w:rsidR="00757F12" w14:paraId="1E46F73C" w14:textId="77777777" w:rsidTr="005E04BE">
        <w:tc>
          <w:tcPr>
            <w:tcW w:w="2301" w:type="dxa"/>
          </w:tcPr>
          <w:p w14:paraId="50050A07" w14:textId="5E28FBB9" w:rsidR="00757F12" w:rsidRDefault="00F06C1A" w:rsidP="005E04BE">
            <w:pPr>
              <w:pStyle w:val="ListNumber"/>
              <w:numPr>
                <w:ilvl w:val="0"/>
                <w:numId w:val="0"/>
              </w:numPr>
            </w:pPr>
            <w:r>
              <w:t>Frans G Bengtsson</w:t>
            </w:r>
          </w:p>
        </w:tc>
        <w:tc>
          <w:tcPr>
            <w:tcW w:w="2351" w:type="dxa"/>
          </w:tcPr>
          <w:p w14:paraId="6C5EA18E" w14:textId="5C7CC2A9" w:rsidR="00757F12" w:rsidRDefault="00F06C1A" w:rsidP="005E04BE">
            <w:pPr>
              <w:pStyle w:val="ListNumber"/>
              <w:numPr>
                <w:ilvl w:val="0"/>
                <w:numId w:val="0"/>
              </w:numPr>
            </w:pPr>
            <w:r>
              <w:t>Röde Orm</w:t>
            </w:r>
          </w:p>
        </w:tc>
        <w:tc>
          <w:tcPr>
            <w:tcW w:w="2235" w:type="dxa"/>
          </w:tcPr>
          <w:p w14:paraId="0568BDD3" w14:textId="07F760A2" w:rsidR="00757F12" w:rsidRDefault="00F06C1A" w:rsidP="005E04BE">
            <w:pPr>
              <w:pStyle w:val="ListNumber"/>
              <w:numPr>
                <w:ilvl w:val="0"/>
                <w:numId w:val="0"/>
              </w:numPr>
            </w:pPr>
            <w:r>
              <w:t>129</w:t>
            </w:r>
          </w:p>
        </w:tc>
      </w:tr>
      <w:tr w:rsidR="00757F12" w14:paraId="1B45DC74" w14:textId="77777777" w:rsidTr="005E04BE">
        <w:tc>
          <w:tcPr>
            <w:tcW w:w="2301" w:type="dxa"/>
          </w:tcPr>
          <w:p w14:paraId="23877963" w14:textId="77777777" w:rsidR="00757F12" w:rsidRDefault="00757F12" w:rsidP="005E04BE">
            <w:pPr>
              <w:pStyle w:val="ListNumber"/>
              <w:numPr>
                <w:ilvl w:val="0"/>
                <w:numId w:val="0"/>
              </w:numPr>
            </w:pPr>
            <w:r>
              <w:t>Jan Guillou</w:t>
            </w:r>
          </w:p>
        </w:tc>
        <w:tc>
          <w:tcPr>
            <w:tcW w:w="2351" w:type="dxa"/>
          </w:tcPr>
          <w:p w14:paraId="1F489479" w14:textId="77777777" w:rsidR="00757F12" w:rsidRDefault="00757F12" w:rsidP="005E04BE">
            <w:pPr>
              <w:pStyle w:val="ListNumber"/>
              <w:numPr>
                <w:ilvl w:val="0"/>
                <w:numId w:val="0"/>
              </w:numPr>
            </w:pPr>
            <w:r>
              <w:t>Ondskan</w:t>
            </w:r>
          </w:p>
        </w:tc>
        <w:tc>
          <w:tcPr>
            <w:tcW w:w="2235" w:type="dxa"/>
          </w:tcPr>
          <w:p w14:paraId="3E74A0B4" w14:textId="5A9E75A3" w:rsidR="00757F12" w:rsidRDefault="00104E90" w:rsidP="005E04BE">
            <w:pPr>
              <w:pStyle w:val="ListNumber"/>
              <w:numPr>
                <w:ilvl w:val="0"/>
                <w:numId w:val="0"/>
              </w:numPr>
            </w:pPr>
            <w:r>
              <w:t>249</w:t>
            </w:r>
          </w:p>
        </w:tc>
      </w:tr>
      <w:tr w:rsidR="00757F12" w14:paraId="372CDEB1" w14:textId="77777777" w:rsidTr="005E04BE">
        <w:tc>
          <w:tcPr>
            <w:tcW w:w="2301" w:type="dxa"/>
          </w:tcPr>
          <w:p w14:paraId="6227176B" w14:textId="77777777" w:rsidR="00757F12" w:rsidRDefault="00757F12" w:rsidP="005E04BE">
            <w:pPr>
              <w:pStyle w:val="ListNumber"/>
              <w:numPr>
                <w:ilvl w:val="0"/>
                <w:numId w:val="0"/>
              </w:numPr>
            </w:pPr>
            <w:r>
              <w:t>Stephen King</w:t>
            </w:r>
          </w:p>
        </w:tc>
        <w:tc>
          <w:tcPr>
            <w:tcW w:w="2351" w:type="dxa"/>
          </w:tcPr>
          <w:p w14:paraId="10BA5671" w14:textId="2B188D47" w:rsidR="00757F12" w:rsidRDefault="00104E90" w:rsidP="005E04BE">
            <w:pPr>
              <w:pStyle w:val="ListNumber"/>
              <w:numPr>
                <w:ilvl w:val="0"/>
                <w:numId w:val="0"/>
              </w:numPr>
            </w:pPr>
            <w:r>
              <w:t>Varsel</w:t>
            </w:r>
          </w:p>
        </w:tc>
        <w:tc>
          <w:tcPr>
            <w:tcW w:w="2235" w:type="dxa"/>
          </w:tcPr>
          <w:p w14:paraId="5792D61C" w14:textId="189B3687" w:rsidR="00757F12" w:rsidRDefault="00757F12" w:rsidP="005E04BE">
            <w:pPr>
              <w:pStyle w:val="ListNumber"/>
              <w:numPr>
                <w:ilvl w:val="0"/>
                <w:numId w:val="0"/>
              </w:numPr>
            </w:pPr>
            <w:r>
              <w:t>9</w:t>
            </w:r>
            <w:r w:rsidR="00104E90">
              <w:t>5</w:t>
            </w:r>
          </w:p>
        </w:tc>
      </w:tr>
      <w:tr w:rsidR="00757F12" w14:paraId="6074A1FD" w14:textId="77777777" w:rsidTr="005E04BE">
        <w:tc>
          <w:tcPr>
            <w:tcW w:w="2301" w:type="dxa"/>
          </w:tcPr>
          <w:p w14:paraId="4F680311" w14:textId="77777777" w:rsidR="00757F12" w:rsidRDefault="00757F12" w:rsidP="005E04BE">
            <w:pPr>
              <w:pStyle w:val="ListNumber"/>
              <w:numPr>
                <w:ilvl w:val="0"/>
                <w:numId w:val="0"/>
              </w:numPr>
            </w:pPr>
            <w:r>
              <w:t>Stephen King</w:t>
            </w:r>
          </w:p>
        </w:tc>
        <w:tc>
          <w:tcPr>
            <w:tcW w:w="2351" w:type="dxa"/>
          </w:tcPr>
          <w:p w14:paraId="644A8A0D" w14:textId="77777777" w:rsidR="00757F12" w:rsidRDefault="00757F12" w:rsidP="005E04BE">
            <w:pPr>
              <w:pStyle w:val="ListNumber"/>
              <w:numPr>
                <w:ilvl w:val="0"/>
                <w:numId w:val="0"/>
              </w:numPr>
            </w:pPr>
            <w:r>
              <w:t>Revolvermannen</w:t>
            </w:r>
          </w:p>
        </w:tc>
        <w:tc>
          <w:tcPr>
            <w:tcW w:w="2235" w:type="dxa"/>
          </w:tcPr>
          <w:p w14:paraId="1A9EFDA0" w14:textId="60E27E10" w:rsidR="00757F12" w:rsidRDefault="00104E90" w:rsidP="005E04BE">
            <w:pPr>
              <w:pStyle w:val="ListNumber"/>
              <w:numPr>
                <w:ilvl w:val="0"/>
                <w:numId w:val="0"/>
              </w:numPr>
            </w:pPr>
            <w:r>
              <w:t>299</w:t>
            </w:r>
          </w:p>
        </w:tc>
      </w:tr>
      <w:tr w:rsidR="00757F12" w14:paraId="47DDF875" w14:textId="77777777" w:rsidTr="005E04BE">
        <w:tc>
          <w:tcPr>
            <w:tcW w:w="2301" w:type="dxa"/>
          </w:tcPr>
          <w:p w14:paraId="75774FF5" w14:textId="77777777" w:rsidR="00757F12" w:rsidRDefault="00757F12" w:rsidP="005E04BE">
            <w:pPr>
              <w:pStyle w:val="ListNumber"/>
              <w:numPr>
                <w:ilvl w:val="0"/>
                <w:numId w:val="0"/>
              </w:numPr>
            </w:pPr>
            <w:r>
              <w:t>Tove Janson</w:t>
            </w:r>
          </w:p>
        </w:tc>
        <w:tc>
          <w:tcPr>
            <w:tcW w:w="2351" w:type="dxa"/>
          </w:tcPr>
          <w:p w14:paraId="7D435D2A" w14:textId="76DF14C4" w:rsidR="00757F12" w:rsidRDefault="00104E90" w:rsidP="005E04BE">
            <w:pPr>
              <w:pStyle w:val="ListNumber"/>
              <w:numPr>
                <w:ilvl w:val="0"/>
                <w:numId w:val="0"/>
              </w:numPr>
            </w:pPr>
            <w:r>
              <w:t>Sent i november</w:t>
            </w:r>
          </w:p>
        </w:tc>
        <w:tc>
          <w:tcPr>
            <w:tcW w:w="2235" w:type="dxa"/>
          </w:tcPr>
          <w:p w14:paraId="1C5A1B82" w14:textId="615B3D96" w:rsidR="00757F12" w:rsidRDefault="00104E90" w:rsidP="005E04BE">
            <w:pPr>
              <w:pStyle w:val="ListNumber"/>
              <w:numPr>
                <w:ilvl w:val="0"/>
                <w:numId w:val="0"/>
              </w:numPr>
            </w:pPr>
            <w:r>
              <w:t>125</w:t>
            </w:r>
          </w:p>
        </w:tc>
      </w:tr>
      <w:tr w:rsidR="00757F12" w14:paraId="3E28F6D2" w14:textId="77777777" w:rsidTr="005E04BE">
        <w:tc>
          <w:tcPr>
            <w:tcW w:w="2301" w:type="dxa"/>
          </w:tcPr>
          <w:p w14:paraId="29917D1E" w14:textId="77777777" w:rsidR="00757F12" w:rsidRDefault="00757F12" w:rsidP="005E04BE">
            <w:pPr>
              <w:pStyle w:val="ListNumber"/>
              <w:numPr>
                <w:ilvl w:val="0"/>
                <w:numId w:val="0"/>
              </w:numPr>
            </w:pPr>
            <w:r>
              <w:t>Astrid Lindgren</w:t>
            </w:r>
          </w:p>
        </w:tc>
        <w:tc>
          <w:tcPr>
            <w:tcW w:w="2351" w:type="dxa"/>
          </w:tcPr>
          <w:p w14:paraId="4D79AEDB" w14:textId="77777777" w:rsidR="00757F12" w:rsidRDefault="00757F12" w:rsidP="005E04BE">
            <w:pPr>
              <w:pStyle w:val="ListNumber"/>
              <w:numPr>
                <w:ilvl w:val="0"/>
                <w:numId w:val="0"/>
              </w:numPr>
            </w:pPr>
            <w:r>
              <w:t>Madicken</w:t>
            </w:r>
          </w:p>
        </w:tc>
        <w:tc>
          <w:tcPr>
            <w:tcW w:w="2235" w:type="dxa"/>
          </w:tcPr>
          <w:p w14:paraId="5035E1EC" w14:textId="6636C95C" w:rsidR="00757F12" w:rsidRDefault="00104E90" w:rsidP="005E04BE">
            <w:pPr>
              <w:pStyle w:val="ListNumber"/>
              <w:numPr>
                <w:ilvl w:val="0"/>
                <w:numId w:val="0"/>
              </w:numPr>
            </w:pPr>
            <w:r>
              <w:t>220</w:t>
            </w:r>
          </w:p>
        </w:tc>
      </w:tr>
    </w:tbl>
    <w:p w14:paraId="4491B932" w14:textId="41B43FCA" w:rsidR="00757F12" w:rsidRDefault="00757F12" w:rsidP="00757F12">
      <w:pPr>
        <w:pStyle w:val="ListNumber"/>
        <w:numPr>
          <w:ilvl w:val="0"/>
          <w:numId w:val="0"/>
        </w:numPr>
        <w:ind w:left="360"/>
      </w:pPr>
    </w:p>
    <w:p w14:paraId="3AFFFE1A" w14:textId="066FA55C" w:rsidR="00CC5A2A" w:rsidRDefault="00CC5A2A" w:rsidP="00757F12">
      <w:pPr>
        <w:pStyle w:val="ListNumber"/>
        <w:numPr>
          <w:ilvl w:val="0"/>
          <w:numId w:val="0"/>
        </w:numPr>
        <w:ind w:left="360"/>
      </w:pPr>
      <w:r>
        <w:t>Uttryck med hjälp av relationsalgebra följande databasfrågor:</w:t>
      </w:r>
    </w:p>
    <w:p w14:paraId="0427746C" w14:textId="12D6C69A" w:rsidR="00CC5A2A" w:rsidRDefault="00CC5A2A" w:rsidP="00CC5A2A">
      <w:pPr>
        <w:pStyle w:val="ListNumber"/>
        <w:numPr>
          <w:ilvl w:val="0"/>
          <w:numId w:val="35"/>
        </w:numPr>
      </w:pPr>
      <w:r>
        <w:t xml:space="preserve">Hämta titel och priser på samtliga </w:t>
      </w:r>
      <w:r w:rsidR="008825C1">
        <w:rPr>
          <w:u w:val="single"/>
        </w:rPr>
        <w:t>pocketböcker</w:t>
      </w:r>
      <w:r w:rsidR="008825C1">
        <w:t xml:space="preserve"> av Stephen King.</w:t>
      </w:r>
      <w:r w:rsidR="00CB40F3">
        <w:t xml:space="preserve"> (1p)</w:t>
      </w:r>
    </w:p>
    <w:p w14:paraId="4B822325" w14:textId="344ED7FE" w:rsidR="008825C1" w:rsidRDefault="008825C1" w:rsidP="00CC5A2A">
      <w:pPr>
        <w:pStyle w:val="ListNumber"/>
        <w:numPr>
          <w:ilvl w:val="0"/>
          <w:numId w:val="35"/>
        </w:numPr>
      </w:pPr>
      <w:r>
        <w:t xml:space="preserve">Hämta författare och titel på samtliga böcker (Böcker som finns som pocket och inbunden ska </w:t>
      </w:r>
      <w:r w:rsidR="00CB40F3">
        <w:t>bara visas en gång). (2p)</w:t>
      </w:r>
    </w:p>
    <w:p w14:paraId="4FC0EE42" w14:textId="7A73CDA7" w:rsidR="00C43DB9" w:rsidRDefault="00C43DB9" w:rsidP="00CC5A2A">
      <w:pPr>
        <w:pStyle w:val="ListNumber"/>
        <w:numPr>
          <w:ilvl w:val="0"/>
          <w:numId w:val="35"/>
        </w:numPr>
      </w:pPr>
      <w:r>
        <w:t>Hämta titel och pris på samtliga in</w:t>
      </w:r>
      <w:r w:rsidR="00D857F3">
        <w:t xml:space="preserve">bundna </w:t>
      </w:r>
      <w:r w:rsidR="00321D57">
        <w:t>böcker som INTE finns som pocket. (2p)</w:t>
      </w:r>
    </w:p>
    <w:p w14:paraId="47A5857E" w14:textId="2EC08B41" w:rsidR="009401D8" w:rsidRDefault="009401D8" w:rsidP="00CC5A2A">
      <w:pPr>
        <w:pStyle w:val="ListNumber"/>
        <w:numPr>
          <w:ilvl w:val="0"/>
          <w:numId w:val="35"/>
        </w:numPr>
      </w:pPr>
      <w:r>
        <w:t xml:space="preserve">Hämta författare och titel för samtliga böcker. För varje bok ska även pris för </w:t>
      </w:r>
      <w:r w:rsidR="00536ED6">
        <w:t xml:space="preserve">pocket samt pris för inbunden finnas med. I de fall en viss bok inte finns för en viss bindning ska </w:t>
      </w:r>
      <w:proofErr w:type="spellStart"/>
      <w:r w:rsidR="00E3751C">
        <w:rPr>
          <w:i/>
          <w:iCs/>
        </w:rPr>
        <w:t>null</w:t>
      </w:r>
      <w:proofErr w:type="spellEnd"/>
      <w:r w:rsidR="00E3751C">
        <w:rPr>
          <w:i/>
          <w:iCs/>
        </w:rPr>
        <w:t xml:space="preserve"> </w:t>
      </w:r>
      <w:r w:rsidR="00E3751C">
        <w:t xml:space="preserve">returneras. </w:t>
      </w:r>
      <w:r w:rsidR="002A3CF3">
        <w:t xml:space="preserve">(3p) </w:t>
      </w:r>
      <w:r w:rsidR="00E3751C">
        <w:t xml:space="preserve">Resultatrelationen ska ha följande attribut: </w:t>
      </w:r>
    </w:p>
    <w:p w14:paraId="3F4912A0" w14:textId="715C4D1A" w:rsidR="002D2303" w:rsidRDefault="002D2303">
      <w:r>
        <w:br w:type="page"/>
      </w:r>
    </w:p>
    <w:p w14:paraId="7D06DB7F" w14:textId="77777777" w:rsidR="002D2303" w:rsidRDefault="002D2303" w:rsidP="002D2303">
      <w:pPr>
        <w:pStyle w:val="ListNumber"/>
        <w:numPr>
          <w:ilvl w:val="0"/>
          <w:numId w:val="0"/>
        </w:numPr>
        <w:ind w:left="720"/>
      </w:pPr>
    </w:p>
    <w:tbl>
      <w:tblPr>
        <w:tblStyle w:val="TableGrid"/>
        <w:tblW w:w="0" w:type="auto"/>
        <w:tblInd w:w="360" w:type="dxa"/>
        <w:tblLook w:val="04A0" w:firstRow="1" w:lastRow="0" w:firstColumn="1" w:lastColumn="0" w:noHBand="0" w:noVBand="1"/>
      </w:tblPr>
      <w:tblGrid>
        <w:gridCol w:w="1915"/>
        <w:gridCol w:w="1823"/>
        <w:gridCol w:w="1608"/>
        <w:gridCol w:w="1541"/>
      </w:tblGrid>
      <w:tr w:rsidR="005266C9" w:rsidRPr="00F420A1" w14:paraId="01443A61" w14:textId="0A936620" w:rsidTr="005266C9">
        <w:tc>
          <w:tcPr>
            <w:tcW w:w="1936" w:type="dxa"/>
          </w:tcPr>
          <w:p w14:paraId="0131F37B" w14:textId="77777777" w:rsidR="005266C9" w:rsidRPr="00F420A1" w:rsidRDefault="005266C9" w:rsidP="005E04BE">
            <w:pPr>
              <w:pStyle w:val="ListNumber"/>
              <w:numPr>
                <w:ilvl w:val="0"/>
                <w:numId w:val="0"/>
              </w:numPr>
              <w:rPr>
                <w:b/>
                <w:bCs/>
                <w:u w:val="single"/>
              </w:rPr>
            </w:pPr>
            <w:r w:rsidRPr="00F420A1">
              <w:rPr>
                <w:b/>
                <w:bCs/>
                <w:u w:val="single"/>
              </w:rPr>
              <w:t>Författare#</w:t>
            </w:r>
          </w:p>
        </w:tc>
        <w:tc>
          <w:tcPr>
            <w:tcW w:w="1853" w:type="dxa"/>
          </w:tcPr>
          <w:p w14:paraId="7456578C" w14:textId="77777777" w:rsidR="005266C9" w:rsidRPr="00F420A1" w:rsidRDefault="005266C9" w:rsidP="005E04BE">
            <w:pPr>
              <w:pStyle w:val="ListNumber"/>
              <w:numPr>
                <w:ilvl w:val="0"/>
                <w:numId w:val="0"/>
              </w:numPr>
              <w:rPr>
                <w:b/>
                <w:bCs/>
                <w:u w:val="single"/>
              </w:rPr>
            </w:pPr>
            <w:r w:rsidRPr="00F420A1">
              <w:rPr>
                <w:b/>
                <w:bCs/>
                <w:u w:val="single"/>
              </w:rPr>
              <w:t>Titel#</w:t>
            </w:r>
          </w:p>
        </w:tc>
        <w:tc>
          <w:tcPr>
            <w:tcW w:w="1621" w:type="dxa"/>
          </w:tcPr>
          <w:p w14:paraId="2F6999F6" w14:textId="4BFBBF28" w:rsidR="005266C9" w:rsidRPr="00F420A1" w:rsidRDefault="005266C9" w:rsidP="005E04BE">
            <w:pPr>
              <w:pStyle w:val="ListNumber"/>
              <w:numPr>
                <w:ilvl w:val="0"/>
                <w:numId w:val="0"/>
              </w:numPr>
              <w:rPr>
                <w:b/>
                <w:bCs/>
              </w:rPr>
            </w:pPr>
            <w:r w:rsidRPr="00F420A1">
              <w:rPr>
                <w:b/>
                <w:bCs/>
              </w:rPr>
              <w:t>P</w:t>
            </w:r>
            <w:r>
              <w:rPr>
                <w:b/>
                <w:bCs/>
              </w:rPr>
              <w:t>ocketp</w:t>
            </w:r>
            <w:r w:rsidRPr="00F420A1">
              <w:rPr>
                <w:b/>
                <w:bCs/>
              </w:rPr>
              <w:t>ris</w:t>
            </w:r>
          </w:p>
        </w:tc>
        <w:tc>
          <w:tcPr>
            <w:tcW w:w="1477" w:type="dxa"/>
          </w:tcPr>
          <w:p w14:paraId="53C19352" w14:textId="0EE39109" w:rsidR="005266C9" w:rsidRPr="00F420A1" w:rsidRDefault="005266C9" w:rsidP="005E04BE">
            <w:pPr>
              <w:pStyle w:val="ListNumber"/>
              <w:numPr>
                <w:ilvl w:val="0"/>
                <w:numId w:val="0"/>
              </w:numPr>
              <w:rPr>
                <w:b/>
                <w:bCs/>
              </w:rPr>
            </w:pPr>
            <w:r>
              <w:rPr>
                <w:b/>
                <w:bCs/>
              </w:rPr>
              <w:t>Inbundenpris</w:t>
            </w:r>
          </w:p>
        </w:tc>
      </w:tr>
      <w:tr w:rsidR="005266C9" w14:paraId="1510DB4C" w14:textId="455D4DF0" w:rsidTr="005266C9">
        <w:tc>
          <w:tcPr>
            <w:tcW w:w="1936" w:type="dxa"/>
          </w:tcPr>
          <w:p w14:paraId="31803DB5" w14:textId="77777777" w:rsidR="005266C9" w:rsidRDefault="005266C9" w:rsidP="005E04BE">
            <w:pPr>
              <w:pStyle w:val="ListNumber"/>
              <w:numPr>
                <w:ilvl w:val="0"/>
                <w:numId w:val="0"/>
              </w:numPr>
            </w:pPr>
            <w:r>
              <w:t>H C Andersen</w:t>
            </w:r>
          </w:p>
        </w:tc>
        <w:tc>
          <w:tcPr>
            <w:tcW w:w="1853" w:type="dxa"/>
          </w:tcPr>
          <w:p w14:paraId="1FCC1183" w14:textId="77777777" w:rsidR="005266C9" w:rsidRDefault="005266C9" w:rsidP="005E04BE">
            <w:pPr>
              <w:pStyle w:val="ListNumber"/>
              <w:numPr>
                <w:ilvl w:val="0"/>
                <w:numId w:val="0"/>
              </w:numPr>
            </w:pPr>
            <w:r>
              <w:t>Elddonet</w:t>
            </w:r>
          </w:p>
        </w:tc>
        <w:tc>
          <w:tcPr>
            <w:tcW w:w="1621" w:type="dxa"/>
          </w:tcPr>
          <w:p w14:paraId="72C89BE0" w14:textId="77777777" w:rsidR="005266C9" w:rsidRDefault="005266C9" w:rsidP="005E04BE">
            <w:pPr>
              <w:pStyle w:val="ListNumber"/>
              <w:numPr>
                <w:ilvl w:val="0"/>
                <w:numId w:val="0"/>
              </w:numPr>
            </w:pPr>
            <w:r>
              <w:t>79</w:t>
            </w:r>
          </w:p>
        </w:tc>
        <w:tc>
          <w:tcPr>
            <w:tcW w:w="1477" w:type="dxa"/>
          </w:tcPr>
          <w:p w14:paraId="2783CA8E" w14:textId="3794BCE2" w:rsidR="005266C9" w:rsidRPr="005266C9" w:rsidRDefault="005266C9" w:rsidP="005E04BE">
            <w:pPr>
              <w:pStyle w:val="ListNumber"/>
              <w:numPr>
                <w:ilvl w:val="0"/>
                <w:numId w:val="0"/>
              </w:numPr>
              <w:rPr>
                <w:i/>
                <w:iCs/>
              </w:rPr>
            </w:pPr>
            <w:proofErr w:type="spellStart"/>
            <w:r w:rsidRPr="005266C9">
              <w:rPr>
                <w:i/>
                <w:iCs/>
              </w:rPr>
              <w:t>null</w:t>
            </w:r>
            <w:proofErr w:type="spellEnd"/>
          </w:p>
        </w:tc>
      </w:tr>
      <w:tr w:rsidR="005266C9" w14:paraId="4B9E5C51" w14:textId="0070D729" w:rsidTr="005266C9">
        <w:tc>
          <w:tcPr>
            <w:tcW w:w="1936" w:type="dxa"/>
          </w:tcPr>
          <w:p w14:paraId="42B9B8AB" w14:textId="77777777" w:rsidR="005266C9" w:rsidRDefault="005266C9" w:rsidP="005E04BE">
            <w:pPr>
              <w:pStyle w:val="ListNumber"/>
              <w:numPr>
                <w:ilvl w:val="0"/>
                <w:numId w:val="0"/>
              </w:numPr>
            </w:pPr>
            <w:r>
              <w:t>Jan Guillou</w:t>
            </w:r>
          </w:p>
        </w:tc>
        <w:tc>
          <w:tcPr>
            <w:tcW w:w="1853" w:type="dxa"/>
          </w:tcPr>
          <w:p w14:paraId="69EE4B97" w14:textId="77777777" w:rsidR="005266C9" w:rsidRDefault="005266C9" w:rsidP="005E04BE">
            <w:pPr>
              <w:pStyle w:val="ListNumber"/>
              <w:numPr>
                <w:ilvl w:val="0"/>
                <w:numId w:val="0"/>
              </w:numPr>
            </w:pPr>
            <w:r>
              <w:t>Ondskan</w:t>
            </w:r>
          </w:p>
        </w:tc>
        <w:tc>
          <w:tcPr>
            <w:tcW w:w="1621" w:type="dxa"/>
          </w:tcPr>
          <w:p w14:paraId="75D6C707" w14:textId="77777777" w:rsidR="005266C9" w:rsidRDefault="005266C9" w:rsidP="005E04BE">
            <w:pPr>
              <w:pStyle w:val="ListNumber"/>
              <w:numPr>
                <w:ilvl w:val="0"/>
                <w:numId w:val="0"/>
              </w:numPr>
            </w:pPr>
            <w:r>
              <w:t>99</w:t>
            </w:r>
          </w:p>
        </w:tc>
        <w:tc>
          <w:tcPr>
            <w:tcW w:w="1477" w:type="dxa"/>
          </w:tcPr>
          <w:p w14:paraId="03FAF300" w14:textId="5434C099" w:rsidR="005266C9" w:rsidRDefault="00A829F9" w:rsidP="005E04BE">
            <w:pPr>
              <w:pStyle w:val="ListNumber"/>
              <w:numPr>
                <w:ilvl w:val="0"/>
                <w:numId w:val="0"/>
              </w:numPr>
            </w:pPr>
            <w:r>
              <w:t>249</w:t>
            </w:r>
          </w:p>
        </w:tc>
      </w:tr>
      <w:tr w:rsidR="005266C9" w14:paraId="45378AD0" w14:textId="77777777" w:rsidTr="005266C9">
        <w:tc>
          <w:tcPr>
            <w:tcW w:w="1936" w:type="dxa"/>
          </w:tcPr>
          <w:p w14:paraId="41667851" w14:textId="0D0E7073" w:rsidR="005266C9" w:rsidRDefault="00A829F9" w:rsidP="005E04BE">
            <w:pPr>
              <w:pStyle w:val="ListNumber"/>
              <w:numPr>
                <w:ilvl w:val="0"/>
                <w:numId w:val="0"/>
              </w:numPr>
            </w:pPr>
            <w:r>
              <w:t>Frans G Bengtsson</w:t>
            </w:r>
          </w:p>
        </w:tc>
        <w:tc>
          <w:tcPr>
            <w:tcW w:w="1853" w:type="dxa"/>
          </w:tcPr>
          <w:p w14:paraId="13229CFC" w14:textId="00594698" w:rsidR="005266C9" w:rsidRDefault="00A829F9" w:rsidP="005E04BE">
            <w:pPr>
              <w:pStyle w:val="ListNumber"/>
              <w:numPr>
                <w:ilvl w:val="0"/>
                <w:numId w:val="0"/>
              </w:numPr>
            </w:pPr>
            <w:r>
              <w:t>Röde Orm</w:t>
            </w:r>
          </w:p>
        </w:tc>
        <w:tc>
          <w:tcPr>
            <w:tcW w:w="1621" w:type="dxa"/>
          </w:tcPr>
          <w:p w14:paraId="31ED360E" w14:textId="58F83B0A" w:rsidR="005266C9" w:rsidRPr="005D49CF" w:rsidRDefault="00A829F9" w:rsidP="005E04BE">
            <w:pPr>
              <w:pStyle w:val="ListNumber"/>
              <w:numPr>
                <w:ilvl w:val="0"/>
                <w:numId w:val="0"/>
              </w:numPr>
              <w:rPr>
                <w:i/>
                <w:iCs/>
              </w:rPr>
            </w:pPr>
            <w:proofErr w:type="spellStart"/>
            <w:r w:rsidRPr="005D49CF">
              <w:rPr>
                <w:i/>
                <w:iCs/>
              </w:rPr>
              <w:t>null</w:t>
            </w:r>
            <w:proofErr w:type="spellEnd"/>
          </w:p>
        </w:tc>
        <w:tc>
          <w:tcPr>
            <w:tcW w:w="1477" w:type="dxa"/>
          </w:tcPr>
          <w:p w14:paraId="743F8E00" w14:textId="6B125230" w:rsidR="005266C9" w:rsidRDefault="00A829F9" w:rsidP="005E04BE">
            <w:pPr>
              <w:pStyle w:val="ListNumber"/>
              <w:numPr>
                <w:ilvl w:val="0"/>
                <w:numId w:val="0"/>
              </w:numPr>
            </w:pPr>
            <w:r>
              <w:t>129</w:t>
            </w:r>
          </w:p>
        </w:tc>
      </w:tr>
      <w:tr w:rsidR="005D49CF" w14:paraId="644747E9" w14:textId="77777777" w:rsidTr="005266C9">
        <w:tc>
          <w:tcPr>
            <w:tcW w:w="1936" w:type="dxa"/>
          </w:tcPr>
          <w:p w14:paraId="38FDA493" w14:textId="6BA203CA" w:rsidR="005D49CF" w:rsidRDefault="005D49CF" w:rsidP="005E04BE">
            <w:pPr>
              <w:pStyle w:val="ListNumber"/>
              <w:numPr>
                <w:ilvl w:val="0"/>
                <w:numId w:val="0"/>
              </w:numPr>
            </w:pPr>
            <w:r>
              <w:t>..</w:t>
            </w:r>
          </w:p>
        </w:tc>
        <w:tc>
          <w:tcPr>
            <w:tcW w:w="1853" w:type="dxa"/>
          </w:tcPr>
          <w:p w14:paraId="759F7610" w14:textId="43B56C2B" w:rsidR="005D49CF" w:rsidRDefault="005D49CF" w:rsidP="005E04BE">
            <w:pPr>
              <w:pStyle w:val="ListNumber"/>
              <w:numPr>
                <w:ilvl w:val="0"/>
                <w:numId w:val="0"/>
              </w:numPr>
            </w:pPr>
            <w:r>
              <w:t>…</w:t>
            </w:r>
          </w:p>
        </w:tc>
        <w:tc>
          <w:tcPr>
            <w:tcW w:w="1621" w:type="dxa"/>
          </w:tcPr>
          <w:p w14:paraId="01813BC7" w14:textId="44F2650A" w:rsidR="005D49CF" w:rsidRPr="005D49CF" w:rsidRDefault="005D49CF" w:rsidP="005E04BE">
            <w:pPr>
              <w:pStyle w:val="ListNumber"/>
              <w:numPr>
                <w:ilvl w:val="0"/>
                <w:numId w:val="0"/>
              </w:numPr>
              <w:rPr>
                <w:i/>
                <w:iCs/>
              </w:rPr>
            </w:pPr>
            <w:r>
              <w:rPr>
                <w:i/>
                <w:iCs/>
              </w:rPr>
              <w:t>…</w:t>
            </w:r>
          </w:p>
        </w:tc>
        <w:tc>
          <w:tcPr>
            <w:tcW w:w="1477" w:type="dxa"/>
          </w:tcPr>
          <w:p w14:paraId="55DEED6D" w14:textId="398F4DE8" w:rsidR="005D49CF" w:rsidRDefault="005D49CF" w:rsidP="005E04BE">
            <w:pPr>
              <w:pStyle w:val="ListNumber"/>
              <w:numPr>
                <w:ilvl w:val="0"/>
                <w:numId w:val="0"/>
              </w:numPr>
            </w:pPr>
            <w:r>
              <w:t>…</w:t>
            </w:r>
          </w:p>
        </w:tc>
      </w:tr>
    </w:tbl>
    <w:p w14:paraId="5B41AA5F" w14:textId="77777777" w:rsidR="005266C9" w:rsidRDefault="005266C9" w:rsidP="005266C9">
      <w:pPr>
        <w:pStyle w:val="ListNumber"/>
        <w:numPr>
          <w:ilvl w:val="0"/>
          <w:numId w:val="0"/>
        </w:numPr>
        <w:ind w:left="720"/>
      </w:pPr>
    </w:p>
    <w:p w14:paraId="26C1335F" w14:textId="77777777" w:rsidR="00757F12" w:rsidRDefault="00757F12" w:rsidP="00724F23">
      <w:pPr>
        <w:pStyle w:val="ListNumber"/>
        <w:numPr>
          <w:ilvl w:val="0"/>
          <w:numId w:val="0"/>
        </w:numPr>
        <w:ind w:left="360"/>
      </w:pPr>
    </w:p>
    <w:p w14:paraId="19D730C3" w14:textId="5F8B969F" w:rsidR="00B43A26" w:rsidRDefault="0048184A" w:rsidP="00B43A26">
      <w:pPr>
        <w:pStyle w:val="ListNumber"/>
      </w:pPr>
      <w:r>
        <w:t>Datamodellering (7p)</w:t>
      </w:r>
    </w:p>
    <w:p w14:paraId="091E4B13" w14:textId="2A62A448" w:rsidR="0048184A" w:rsidRDefault="00694CD9" w:rsidP="00E87D18">
      <w:pPr>
        <w:pStyle w:val="ListNumber"/>
        <w:numPr>
          <w:ilvl w:val="0"/>
          <w:numId w:val="0"/>
        </w:numPr>
        <w:ind w:left="360"/>
      </w:pPr>
      <w:r>
        <w:t xml:space="preserve">En bilverkstad har hyrt in dig för att bygga en databas. </w:t>
      </w:r>
      <w:r w:rsidR="00047D3B">
        <w:t>Följande krav finns för databasmodellen:</w:t>
      </w:r>
    </w:p>
    <w:p w14:paraId="2545190D" w14:textId="6248D9D7" w:rsidR="00047D3B" w:rsidRDefault="00EA38BE" w:rsidP="00EA38BE">
      <w:pPr>
        <w:pStyle w:val="ListNumber"/>
        <w:numPr>
          <w:ilvl w:val="0"/>
          <w:numId w:val="36"/>
        </w:numPr>
      </w:pPr>
      <w:r>
        <w:t xml:space="preserve">Verkstaden skall hantera olika </w:t>
      </w:r>
      <w:r w:rsidRPr="00410BAF">
        <w:rPr>
          <w:i/>
          <w:iCs/>
        </w:rPr>
        <w:t>kunder</w:t>
      </w:r>
      <w:r>
        <w:t xml:space="preserve">, där information, såsom personnummer, namn och </w:t>
      </w:r>
      <w:proofErr w:type="spellStart"/>
      <w:r>
        <w:t>telefonummer</w:t>
      </w:r>
      <w:proofErr w:type="spellEnd"/>
      <w:r>
        <w:t xml:space="preserve"> skall lagras.</w:t>
      </w:r>
    </w:p>
    <w:p w14:paraId="1FD9FABA" w14:textId="5B86E2BF" w:rsidR="00EA38BE" w:rsidRDefault="00283193" w:rsidP="00283193">
      <w:pPr>
        <w:pStyle w:val="ListNumber"/>
        <w:numPr>
          <w:ilvl w:val="0"/>
          <w:numId w:val="36"/>
        </w:numPr>
      </w:pPr>
      <w:r>
        <w:t xml:space="preserve">Varje kund skall kunna ha en eller flera </w:t>
      </w:r>
      <w:r w:rsidRPr="00410BAF">
        <w:rPr>
          <w:i/>
          <w:iCs/>
        </w:rPr>
        <w:t>bilar</w:t>
      </w:r>
      <w:r>
        <w:t xml:space="preserve"> som verkstaden reparerar. För en bil vill man lagra registreringsnummer, märke, modell och årsmodell.</w:t>
      </w:r>
    </w:p>
    <w:p w14:paraId="60B5A462" w14:textId="51DBE60A" w:rsidR="00283193" w:rsidRDefault="00D8780E" w:rsidP="00D8780E">
      <w:pPr>
        <w:pStyle w:val="ListNumber"/>
        <w:numPr>
          <w:ilvl w:val="0"/>
          <w:numId w:val="36"/>
        </w:numPr>
      </w:pPr>
      <w:r>
        <w:t xml:space="preserve">Verkstaden har ett lager med </w:t>
      </w:r>
      <w:r w:rsidRPr="00410BAF">
        <w:rPr>
          <w:i/>
          <w:iCs/>
        </w:rPr>
        <w:t>bildelar</w:t>
      </w:r>
      <w:r>
        <w:t>. För varje bildel skall dess artikelnummer och en beskrivning av delen lagras.</w:t>
      </w:r>
    </w:p>
    <w:p w14:paraId="7C14F0FC" w14:textId="00C8E33C" w:rsidR="00985E2B" w:rsidRDefault="00985E2B" w:rsidP="00985E2B">
      <w:pPr>
        <w:pStyle w:val="ListNumber"/>
        <w:numPr>
          <w:ilvl w:val="0"/>
          <w:numId w:val="36"/>
        </w:numPr>
      </w:pPr>
      <w:r>
        <w:t xml:space="preserve">Databasen skall hålla reda på historiken för alla </w:t>
      </w:r>
      <w:r w:rsidRPr="00F046CF">
        <w:rPr>
          <w:i/>
          <w:iCs/>
        </w:rPr>
        <w:t>reparationer</w:t>
      </w:r>
      <w:r>
        <w:t xml:space="preserve"> utförda på en viss bil. En reparation för en viss bil definieras av datum</w:t>
      </w:r>
      <w:r w:rsidR="000817D2">
        <w:t xml:space="preserve">et när </w:t>
      </w:r>
      <w:r>
        <w:t>reparationen utfördes. För en reparation skall arbetskostnaden lagras, samt vilka bildelar som använts.</w:t>
      </w:r>
    </w:p>
    <w:p w14:paraId="35C2141E" w14:textId="5700F35D" w:rsidR="00AC63BC" w:rsidRDefault="00AC63BC" w:rsidP="00AC63BC">
      <w:pPr>
        <w:pStyle w:val="ListNumber"/>
        <w:numPr>
          <w:ilvl w:val="0"/>
          <w:numId w:val="37"/>
        </w:numPr>
      </w:pPr>
      <w:r>
        <w:t xml:space="preserve">Skapa ett </w:t>
      </w:r>
      <w:r w:rsidRPr="005979A0">
        <w:rPr>
          <w:b/>
          <w:bCs/>
        </w:rPr>
        <w:t>ER-diagram</w:t>
      </w:r>
      <w:r>
        <w:t xml:space="preserve"> </w:t>
      </w:r>
      <w:r w:rsidR="00C33075">
        <w:t>enligt specifikationen.</w:t>
      </w:r>
      <w:r w:rsidR="005979A0">
        <w:t xml:space="preserve"> (2p)</w:t>
      </w:r>
    </w:p>
    <w:p w14:paraId="4E65E4E0" w14:textId="724AE79A" w:rsidR="00C33075" w:rsidRDefault="00C33075" w:rsidP="00AC63BC">
      <w:pPr>
        <w:pStyle w:val="ListNumber"/>
        <w:numPr>
          <w:ilvl w:val="0"/>
          <w:numId w:val="37"/>
        </w:numPr>
      </w:pPr>
      <w:r>
        <w:t xml:space="preserve">Översätt ER-diagrammet </w:t>
      </w:r>
      <w:r w:rsidR="005979A0">
        <w:t xml:space="preserve">i a) </w:t>
      </w:r>
      <w:r>
        <w:t xml:space="preserve">till </w:t>
      </w:r>
      <w:r w:rsidRPr="005979A0">
        <w:rPr>
          <w:b/>
          <w:bCs/>
        </w:rPr>
        <w:t>tabeller</w:t>
      </w:r>
      <w:r>
        <w:t>.</w:t>
      </w:r>
      <w:r w:rsidR="005979A0">
        <w:t xml:space="preserve"> (2p)</w:t>
      </w:r>
    </w:p>
    <w:p w14:paraId="3EA3EC0B" w14:textId="5F9285E4" w:rsidR="005979A0" w:rsidRDefault="003D2F78" w:rsidP="002C591D">
      <w:pPr>
        <w:pStyle w:val="ListNumber"/>
        <w:numPr>
          <w:ilvl w:val="0"/>
          <w:numId w:val="0"/>
        </w:numPr>
        <w:ind w:left="720"/>
      </w:pPr>
      <w:r>
        <w:t xml:space="preserve">Notera att samtliga entiteter skall ha rätt attribut, identifierande attribut, </w:t>
      </w:r>
      <w:proofErr w:type="spellStart"/>
      <w:r>
        <w:t>kardinalitet</w:t>
      </w:r>
      <w:proofErr w:type="spellEnd"/>
      <w:r>
        <w:t xml:space="preserve"> och ev.</w:t>
      </w:r>
      <w:r w:rsidR="002C591D">
        <w:t xml:space="preserve"> </w:t>
      </w:r>
      <w:r>
        <w:t>andra notationer korrekta i modellen. För tabellerna skall attribut, primära och främmande</w:t>
      </w:r>
      <w:r w:rsidR="002C591D">
        <w:t xml:space="preserve"> </w:t>
      </w:r>
      <w:r>
        <w:t>nycklar, samt ev. andra notationer vara korrekta.</w:t>
      </w:r>
    </w:p>
    <w:p w14:paraId="13276628" w14:textId="277D43AB" w:rsidR="009518C8" w:rsidRDefault="009518C8" w:rsidP="009518C8">
      <w:pPr>
        <w:pStyle w:val="ListNumber"/>
        <w:numPr>
          <w:ilvl w:val="0"/>
          <w:numId w:val="0"/>
        </w:numPr>
        <w:ind w:left="720"/>
      </w:pPr>
      <w:r>
        <w:t>Efter att verkstaden använt din databas ett tag vill de utöka funktionaliteten så att bildelar skall ha dels aktuellt pris samt hur många bildelar av en viss typ som finns i lager. Förutom detta skall även varje reparation innehålla information om hur många bildelar av varje typ som används samt priset på delarna (notera att priset på delar kan förändras varje dag och det är aktuellt pris dagen för reparationen som gäller).</w:t>
      </w:r>
    </w:p>
    <w:p w14:paraId="0B99AF3F" w14:textId="41CF2FBD" w:rsidR="00265B66" w:rsidRDefault="00265B66" w:rsidP="00265B66">
      <w:pPr>
        <w:pStyle w:val="ListNumber"/>
        <w:numPr>
          <w:ilvl w:val="0"/>
          <w:numId w:val="37"/>
        </w:numPr>
      </w:pPr>
      <w:r>
        <w:t xml:space="preserve">Förändra ER-diagrammet </w:t>
      </w:r>
      <w:r w:rsidR="00F90EAB">
        <w:t>så att detta hanteras.</w:t>
      </w:r>
      <w:r w:rsidR="003C35E8">
        <w:t xml:space="preserve"> (1p)</w:t>
      </w:r>
    </w:p>
    <w:p w14:paraId="07365234" w14:textId="7225DB73" w:rsidR="00F90EAB" w:rsidRDefault="00FA7349" w:rsidP="00FA7349">
      <w:pPr>
        <w:pStyle w:val="ListNumber"/>
        <w:numPr>
          <w:ilvl w:val="0"/>
          <w:numId w:val="37"/>
        </w:numPr>
      </w:pPr>
      <w:r>
        <w:t>Visa hur databasen skall användas så att delar kan tas ut från lagret och läggas till en reparation så att bildelar inte ”tappas bort” (t ex bildel tas ut från lagret men inte läggs till reparation) samt så att dagens pris på bildelen läggs till reparationen.</w:t>
      </w:r>
      <w:r w:rsidR="003C35E8">
        <w:t xml:space="preserve"> (2p)</w:t>
      </w:r>
    </w:p>
    <w:p w14:paraId="55410116" w14:textId="77777777" w:rsidR="008C6B60" w:rsidRDefault="008C6B60" w:rsidP="008C6B60">
      <w:pPr>
        <w:pStyle w:val="ListNumber"/>
        <w:numPr>
          <w:ilvl w:val="0"/>
          <w:numId w:val="0"/>
        </w:numPr>
        <w:ind w:left="720"/>
      </w:pPr>
      <w:r>
        <w:t xml:space="preserve">För d) kan </w:t>
      </w:r>
      <w:proofErr w:type="spellStart"/>
      <w:r>
        <w:t>pseudokod</w:t>
      </w:r>
      <w:proofErr w:type="spellEnd"/>
      <w:r>
        <w:t>, SQL eller annan entydig notation användas.</w:t>
      </w:r>
    </w:p>
    <w:p w14:paraId="3160C416" w14:textId="39D3878D" w:rsidR="003C35E8" w:rsidRPr="008C6B60" w:rsidRDefault="008C6B60" w:rsidP="008C6B60">
      <w:pPr>
        <w:pStyle w:val="ListNumber"/>
        <w:numPr>
          <w:ilvl w:val="0"/>
          <w:numId w:val="0"/>
        </w:numPr>
        <w:ind w:left="720"/>
        <w:rPr>
          <w:b/>
          <w:bCs/>
        </w:rPr>
      </w:pPr>
      <w:r w:rsidRPr="008C6B60">
        <w:rPr>
          <w:b/>
          <w:bCs/>
        </w:rPr>
        <w:t>Eventuella antaganden skall motiveras noggrant.</w:t>
      </w:r>
    </w:p>
    <w:p w14:paraId="63B6313B" w14:textId="77777777" w:rsidR="0048184A" w:rsidRDefault="0048184A" w:rsidP="002D2303">
      <w:pPr>
        <w:pStyle w:val="ListNumber"/>
        <w:numPr>
          <w:ilvl w:val="0"/>
          <w:numId w:val="0"/>
        </w:numPr>
        <w:ind w:left="360"/>
      </w:pPr>
    </w:p>
    <w:p w14:paraId="759EE2BA" w14:textId="77777777" w:rsidR="00815170" w:rsidRDefault="00815170" w:rsidP="00B51025">
      <w:pPr>
        <w:pStyle w:val="ListNumber2"/>
        <w:numPr>
          <w:ilvl w:val="0"/>
          <w:numId w:val="0"/>
        </w:numPr>
        <w:ind w:left="360"/>
      </w:pPr>
    </w:p>
    <w:p w14:paraId="1B4F22FF" w14:textId="55EC0DF8" w:rsidR="004F2FD1" w:rsidRDefault="004F2FD1"/>
    <w:p w14:paraId="4C28CDE9" w14:textId="77777777" w:rsidR="0007138A" w:rsidRDefault="0007138A" w:rsidP="00790253"/>
    <w:sectPr w:rsidR="0007138A" w:rsidSect="00F2465B">
      <w:headerReference w:type="default" r:id="rId10"/>
      <w:pgSz w:w="11906" w:h="16838" w:code="9"/>
      <w:pgMar w:top="454" w:right="2381" w:bottom="2155" w:left="2268"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9BDA7" w14:textId="77777777" w:rsidR="005A6D5D" w:rsidRDefault="005A6D5D" w:rsidP="00C438B1">
      <w:pPr>
        <w:spacing w:after="0" w:line="240" w:lineRule="auto"/>
      </w:pPr>
      <w:r>
        <w:separator/>
      </w:r>
    </w:p>
  </w:endnote>
  <w:endnote w:type="continuationSeparator" w:id="0">
    <w:p w14:paraId="4A5CF8F4" w14:textId="77777777" w:rsidR="005A6D5D" w:rsidRDefault="005A6D5D" w:rsidP="00C4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62EA6" w14:textId="77777777" w:rsidR="005A6D5D" w:rsidRDefault="005A6D5D" w:rsidP="00C438B1">
      <w:pPr>
        <w:spacing w:after="0" w:line="240" w:lineRule="auto"/>
      </w:pPr>
      <w:r>
        <w:separator/>
      </w:r>
    </w:p>
  </w:footnote>
  <w:footnote w:type="continuationSeparator" w:id="0">
    <w:p w14:paraId="3097472A" w14:textId="77777777" w:rsidR="005A6D5D" w:rsidRDefault="005A6D5D" w:rsidP="00C43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C7DDB" w14:textId="77777777" w:rsidR="00C438B1" w:rsidRDefault="000C1AD5">
    <w:pPr>
      <w:pStyle w:val="Header"/>
    </w:pPr>
    <w:r>
      <w:rPr>
        <w:noProof/>
      </w:rPr>
      <mc:AlternateContent>
        <mc:Choice Requires="wps">
          <w:drawing>
            <wp:anchor distT="0" distB="0" distL="114300" distR="114300" simplePos="0" relativeHeight="251659264" behindDoc="0" locked="0" layoutInCell="1" allowOverlap="1" wp14:anchorId="46A43691" wp14:editId="24CE3630">
              <wp:simplePos x="0" y="0"/>
              <wp:positionH relativeFrom="rightMargin">
                <wp:posOffset>-171450</wp:posOffset>
              </wp:positionH>
              <wp:positionV relativeFrom="paragraph">
                <wp:posOffset>67310</wp:posOffset>
              </wp:positionV>
              <wp:extent cx="523875" cy="276225"/>
              <wp:effectExtent l="0" t="0" r="9525" b="9525"/>
              <wp:wrapNone/>
              <wp:docPr id="1" name="Textruta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noFill/>
                      </a:ln>
                    </wps:spPr>
                    <wps:txbx>
                      <w:txbxContent>
                        <w:p w14:paraId="16019D4A" w14:textId="77777777" w:rsidR="00C438B1" w:rsidRPr="00116BEE" w:rsidRDefault="00C438B1" w:rsidP="007735B8">
                          <w:pPr>
                            <w:jc w:val="right"/>
                            <w:rPr>
                              <w:rFonts w:ascii="Franklin Gothic Book" w:hAnsi="Franklin Gothic Book"/>
                              <w:sz w:val="17"/>
                              <w:szCs w:val="17"/>
                            </w:rPr>
                          </w:pPr>
                          <w:r w:rsidRPr="00116BEE">
                            <w:rPr>
                              <w:rFonts w:ascii="Franklin Gothic Book" w:hAnsi="Franklin Gothic Book"/>
                              <w:sz w:val="17"/>
                              <w:szCs w:val="17"/>
                            </w:rPr>
                            <w:fldChar w:fldCharType="begin"/>
                          </w:r>
                          <w:r w:rsidRPr="00116BEE">
                            <w:rPr>
                              <w:rFonts w:ascii="Franklin Gothic Book" w:hAnsi="Franklin Gothic Book"/>
                              <w:sz w:val="17"/>
                              <w:szCs w:val="17"/>
                            </w:rPr>
                            <w:instrText>PAGE  \* Arabic  \* MERGEFORMAT</w:instrText>
                          </w:r>
                          <w:r w:rsidRPr="00116BEE">
                            <w:rPr>
                              <w:rFonts w:ascii="Franklin Gothic Book" w:hAnsi="Franklin Gothic Book"/>
                              <w:sz w:val="17"/>
                              <w:szCs w:val="17"/>
                            </w:rPr>
                            <w:fldChar w:fldCharType="separate"/>
                          </w:r>
                          <w:r w:rsidRPr="00116BEE">
                            <w:rPr>
                              <w:rFonts w:ascii="Franklin Gothic Book" w:hAnsi="Franklin Gothic Book"/>
                              <w:sz w:val="17"/>
                              <w:szCs w:val="17"/>
                            </w:rPr>
                            <w:t>1</w:t>
                          </w:r>
                          <w:r w:rsidRPr="00116BEE">
                            <w:rPr>
                              <w:rFonts w:ascii="Franklin Gothic Book" w:hAnsi="Franklin Gothic Book"/>
                              <w:sz w:val="17"/>
                              <w:szCs w:val="17"/>
                            </w:rPr>
                            <w:fldChar w:fldCharType="end"/>
                          </w:r>
                          <w:r w:rsidR="00993C20">
                            <w:rPr>
                              <w:rFonts w:ascii="Franklin Gothic Book" w:hAnsi="Franklin Gothic Book"/>
                              <w:sz w:val="17"/>
                              <w:szCs w:val="17"/>
                            </w:rPr>
                            <w:t xml:space="preserve"> </w:t>
                          </w:r>
                          <w:r w:rsidRPr="00116BEE">
                            <w:rPr>
                              <w:rFonts w:ascii="Franklin Gothic Book" w:hAnsi="Franklin Gothic Book"/>
                              <w:sz w:val="17"/>
                              <w:szCs w:val="17"/>
                            </w:rPr>
                            <w:t>(</w:t>
                          </w:r>
                          <w:r w:rsidRPr="00116BEE">
                            <w:rPr>
                              <w:rFonts w:ascii="Franklin Gothic Book" w:hAnsi="Franklin Gothic Book"/>
                              <w:sz w:val="17"/>
                              <w:szCs w:val="17"/>
                            </w:rPr>
                            <w:fldChar w:fldCharType="begin"/>
                          </w:r>
                          <w:r w:rsidRPr="00116BEE">
                            <w:rPr>
                              <w:rFonts w:ascii="Franklin Gothic Book" w:hAnsi="Franklin Gothic Book"/>
                              <w:sz w:val="17"/>
                              <w:szCs w:val="17"/>
                            </w:rPr>
                            <w:instrText>NUMPAGES  \* Arabic  \* MERGEFORMAT</w:instrText>
                          </w:r>
                          <w:r w:rsidRPr="00116BEE">
                            <w:rPr>
                              <w:rFonts w:ascii="Franklin Gothic Book" w:hAnsi="Franklin Gothic Book"/>
                              <w:sz w:val="17"/>
                              <w:szCs w:val="17"/>
                            </w:rPr>
                            <w:fldChar w:fldCharType="separate"/>
                          </w:r>
                          <w:r w:rsidRPr="00116BEE">
                            <w:rPr>
                              <w:rFonts w:ascii="Franklin Gothic Book" w:hAnsi="Franklin Gothic Book"/>
                              <w:sz w:val="17"/>
                              <w:szCs w:val="17"/>
                            </w:rPr>
                            <w:t>2</w:t>
                          </w:r>
                          <w:r w:rsidRPr="00116BEE">
                            <w:rPr>
                              <w:rFonts w:ascii="Franklin Gothic Book" w:hAnsi="Franklin Gothic Book"/>
                              <w:sz w:val="17"/>
                              <w:szCs w:val="17"/>
                            </w:rPr>
                            <w:fldChar w:fldCharType="end"/>
                          </w:r>
                          <w:r w:rsidRPr="00116BEE">
                            <w:rPr>
                              <w:rFonts w:ascii="Franklin Gothic Book" w:hAnsi="Franklin Gothic Book"/>
                              <w:sz w:val="17"/>
                              <w:szCs w:val="17"/>
                            </w:rPr>
                            <w:t>)</w:t>
                          </w:r>
                        </w:p>
                      </w:txbxContent>
                    </wps:txbx>
                    <wps:bodyPr rot="0" spcFirstLastPara="0" vertOverflow="overflow" horzOverflow="overflow" vert="horz" wrap="square" lIns="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43691" id="_x0000_t202" coordsize="21600,21600" o:spt="202" path="m,l,21600r21600,l21600,xe">
              <v:stroke joinstyle="miter"/>
              <v:path gradientshapeok="t" o:connecttype="rect"/>
            </v:shapetype>
            <v:shape id="Textruta 1" o:spid="_x0000_s1026" type="#_x0000_t202" alt="&quot;&quot;" style="position:absolute;margin-left:-13.5pt;margin-top:5.3pt;width:41.25pt;height:21.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" fillcolor="white [3201]" stroked="f" strokeweight=".5pt">
              <v:textbox inset="0,0">
                <w:txbxContent>
                  <w:p w14:paraId="16019D4A" w14:textId="77777777" w:rsidR="00C438B1" w:rsidRPr="00116BEE" w:rsidRDefault="00C438B1" w:rsidP="007735B8">
                    <w:pPr>
                      <w:jc w:val="right"/>
                      <w:rPr>
                        <w:rFonts w:ascii="Franklin Gothic Book" w:hAnsi="Franklin Gothic Book"/>
                        <w:sz w:val="17"/>
                        <w:szCs w:val="17"/>
                      </w:rPr>
                    </w:pPr>
                    <w:r w:rsidRPr="00116BEE">
                      <w:rPr>
                        <w:rFonts w:ascii="Franklin Gothic Book" w:hAnsi="Franklin Gothic Book"/>
                        <w:sz w:val="17"/>
                        <w:szCs w:val="17"/>
                      </w:rPr>
                      <w:fldChar w:fldCharType="begin"/>
                    </w:r>
                    <w:r w:rsidRPr="00116BEE">
                      <w:rPr>
                        <w:rFonts w:ascii="Franklin Gothic Book" w:hAnsi="Franklin Gothic Book"/>
                        <w:sz w:val="17"/>
                        <w:szCs w:val="17"/>
                      </w:rPr>
                      <w:instrText>PAGE  \* Arabic  \* MERGEFORMAT</w:instrText>
                    </w:r>
                    <w:r w:rsidRPr="00116BEE">
                      <w:rPr>
                        <w:rFonts w:ascii="Franklin Gothic Book" w:hAnsi="Franklin Gothic Book"/>
                        <w:sz w:val="17"/>
                        <w:szCs w:val="17"/>
                      </w:rPr>
                      <w:fldChar w:fldCharType="separate"/>
                    </w:r>
                    <w:r w:rsidRPr="00116BEE">
                      <w:rPr>
                        <w:rFonts w:ascii="Franklin Gothic Book" w:hAnsi="Franklin Gothic Book"/>
                        <w:sz w:val="17"/>
                        <w:szCs w:val="17"/>
                      </w:rPr>
                      <w:t>1</w:t>
                    </w:r>
                    <w:r w:rsidRPr="00116BEE">
                      <w:rPr>
                        <w:rFonts w:ascii="Franklin Gothic Book" w:hAnsi="Franklin Gothic Book"/>
                        <w:sz w:val="17"/>
                        <w:szCs w:val="17"/>
                      </w:rPr>
                      <w:fldChar w:fldCharType="end"/>
                    </w:r>
                    <w:r w:rsidR="00993C20">
                      <w:rPr>
                        <w:rFonts w:ascii="Franklin Gothic Book" w:hAnsi="Franklin Gothic Book"/>
                        <w:sz w:val="17"/>
                        <w:szCs w:val="17"/>
                      </w:rPr>
                      <w:t xml:space="preserve"> </w:t>
                    </w:r>
                    <w:r w:rsidRPr="00116BEE">
                      <w:rPr>
                        <w:rFonts w:ascii="Franklin Gothic Book" w:hAnsi="Franklin Gothic Book"/>
                        <w:sz w:val="17"/>
                        <w:szCs w:val="17"/>
                      </w:rPr>
                      <w:t>(</w:t>
                    </w:r>
                    <w:r w:rsidRPr="00116BEE">
                      <w:rPr>
                        <w:rFonts w:ascii="Franklin Gothic Book" w:hAnsi="Franklin Gothic Book"/>
                        <w:sz w:val="17"/>
                        <w:szCs w:val="17"/>
                      </w:rPr>
                      <w:fldChar w:fldCharType="begin"/>
                    </w:r>
                    <w:r w:rsidRPr="00116BEE">
                      <w:rPr>
                        <w:rFonts w:ascii="Franklin Gothic Book" w:hAnsi="Franklin Gothic Book"/>
                        <w:sz w:val="17"/>
                        <w:szCs w:val="17"/>
                      </w:rPr>
                      <w:instrText>NUMPAGES  \* Arabic  \* MERGEFORMAT</w:instrText>
                    </w:r>
                    <w:r w:rsidRPr="00116BEE">
                      <w:rPr>
                        <w:rFonts w:ascii="Franklin Gothic Book" w:hAnsi="Franklin Gothic Book"/>
                        <w:sz w:val="17"/>
                        <w:szCs w:val="17"/>
                      </w:rPr>
                      <w:fldChar w:fldCharType="separate"/>
                    </w:r>
                    <w:r w:rsidRPr="00116BEE">
                      <w:rPr>
                        <w:rFonts w:ascii="Franklin Gothic Book" w:hAnsi="Franklin Gothic Book"/>
                        <w:sz w:val="17"/>
                        <w:szCs w:val="17"/>
                      </w:rPr>
                      <w:t>2</w:t>
                    </w:r>
                    <w:r w:rsidRPr="00116BEE">
                      <w:rPr>
                        <w:rFonts w:ascii="Franklin Gothic Book" w:hAnsi="Franklin Gothic Book"/>
                        <w:sz w:val="17"/>
                        <w:szCs w:val="17"/>
                      </w:rPr>
                      <w:fldChar w:fldCharType="end"/>
                    </w:r>
                    <w:r w:rsidRPr="00116BEE">
                      <w:rPr>
                        <w:rFonts w:ascii="Franklin Gothic Book" w:hAnsi="Franklin Gothic Book"/>
                        <w:sz w:val="17"/>
                        <w:szCs w:val="17"/>
                      </w:rPr>
                      <w:t>)</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9E46C0"/>
    <w:lvl w:ilvl="0">
      <w:start w:val="1"/>
      <w:numFmt w:val="decimal"/>
      <w:lvlText w:val="%1."/>
      <w:lvlJc w:val="left"/>
      <w:pPr>
        <w:tabs>
          <w:tab w:val="num" w:pos="643"/>
        </w:tabs>
        <w:ind w:left="643" w:hanging="360"/>
      </w:pPr>
    </w:lvl>
  </w:abstractNum>
  <w:abstractNum w:abstractNumId="1" w15:restartNumberingAfterBreak="0">
    <w:nsid w:val="08002750"/>
    <w:multiLevelType w:val="hybridMultilevel"/>
    <w:tmpl w:val="A6E4EE1A"/>
    <w:lvl w:ilvl="0" w:tplc="22D6EF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84B28"/>
    <w:multiLevelType w:val="hybridMultilevel"/>
    <w:tmpl w:val="0E7ACCD2"/>
    <w:lvl w:ilvl="0" w:tplc="22D6EF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55EAB"/>
    <w:multiLevelType w:val="hybridMultilevel"/>
    <w:tmpl w:val="0CC8D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16242C"/>
    <w:multiLevelType w:val="multilevel"/>
    <w:tmpl w:val="A254DFAC"/>
    <w:styleLink w:val="Formatnumreraderubriker"/>
    <w:lvl w:ilvl="0">
      <w:start w:val="1"/>
      <w:numFmt w:val="decimal"/>
      <w:pStyle w:val="Heading1numbered"/>
      <w:lvlText w:val="%1"/>
      <w:lvlJc w:val="left"/>
      <w:pPr>
        <w:tabs>
          <w:tab w:val="num" w:pos="964"/>
        </w:tabs>
        <w:ind w:left="964" w:hanging="964"/>
      </w:pPr>
      <w:rPr>
        <w:rFonts w:hint="default"/>
      </w:rPr>
    </w:lvl>
    <w:lvl w:ilvl="1">
      <w:start w:val="1"/>
      <w:numFmt w:val="decimal"/>
      <w:pStyle w:val="Heading2numbered"/>
      <w:lvlText w:val="%1.%2"/>
      <w:lvlJc w:val="left"/>
      <w:pPr>
        <w:tabs>
          <w:tab w:val="num" w:pos="964"/>
        </w:tabs>
        <w:ind w:left="357" w:hanging="357"/>
      </w:pPr>
      <w:rPr>
        <w:rFonts w:hint="default"/>
      </w:rPr>
    </w:lvl>
    <w:lvl w:ilvl="2">
      <w:start w:val="1"/>
      <w:numFmt w:val="decimal"/>
      <w:pStyle w:val="Heading3numbered"/>
      <w:lvlText w:val="%1.%2.%3"/>
      <w:lvlJc w:val="left"/>
      <w:pPr>
        <w:tabs>
          <w:tab w:val="num" w:pos="964"/>
        </w:tabs>
        <w:ind w:left="357" w:hanging="357"/>
      </w:pPr>
      <w:rPr>
        <w:rFonts w:hint="default"/>
      </w:rPr>
    </w:lvl>
    <w:lvl w:ilvl="3">
      <w:start w:val="1"/>
      <w:numFmt w:val="decimal"/>
      <w:pStyle w:val="Heading4numbered"/>
      <w:lvlText w:val="%1.%2.%3.%4"/>
      <w:lvlJc w:val="left"/>
      <w:pPr>
        <w:tabs>
          <w:tab w:val="num" w:pos="964"/>
        </w:tabs>
        <w:ind w:left="357" w:hanging="357"/>
      </w:pPr>
      <w:rPr>
        <w:rFonts w:hint="default"/>
      </w:rPr>
    </w:lvl>
    <w:lvl w:ilvl="4">
      <w:start w:val="1"/>
      <w:numFmt w:val="none"/>
      <w:lvlText w:val=""/>
      <w:lvlJc w:val="left"/>
      <w:pPr>
        <w:tabs>
          <w:tab w:val="num" w:pos="964"/>
        </w:tabs>
        <w:ind w:left="357" w:hanging="357"/>
      </w:pPr>
      <w:rPr>
        <w:rFonts w:hint="default"/>
      </w:rPr>
    </w:lvl>
    <w:lvl w:ilvl="5">
      <w:start w:val="1"/>
      <w:numFmt w:val="none"/>
      <w:lvlText w:val=""/>
      <w:lvlJc w:val="left"/>
      <w:pPr>
        <w:tabs>
          <w:tab w:val="num" w:pos="964"/>
        </w:tabs>
        <w:ind w:left="357" w:hanging="357"/>
      </w:pPr>
      <w:rPr>
        <w:rFonts w:hint="default"/>
      </w:rPr>
    </w:lvl>
    <w:lvl w:ilvl="6">
      <w:start w:val="1"/>
      <w:numFmt w:val="none"/>
      <w:lvlText w:val=""/>
      <w:lvlJc w:val="left"/>
      <w:pPr>
        <w:tabs>
          <w:tab w:val="num" w:pos="964"/>
        </w:tabs>
        <w:ind w:left="357" w:hanging="357"/>
      </w:pPr>
      <w:rPr>
        <w:rFonts w:hint="default"/>
      </w:rPr>
    </w:lvl>
    <w:lvl w:ilvl="7">
      <w:start w:val="1"/>
      <w:numFmt w:val="none"/>
      <w:lvlText w:val=""/>
      <w:lvlJc w:val="left"/>
      <w:pPr>
        <w:tabs>
          <w:tab w:val="num" w:pos="964"/>
        </w:tabs>
        <w:ind w:left="357" w:hanging="357"/>
      </w:pPr>
      <w:rPr>
        <w:rFonts w:hint="default"/>
      </w:rPr>
    </w:lvl>
    <w:lvl w:ilvl="8">
      <w:start w:val="1"/>
      <w:numFmt w:val="none"/>
      <w:lvlText w:val=""/>
      <w:lvlJc w:val="left"/>
      <w:pPr>
        <w:tabs>
          <w:tab w:val="num" w:pos="964"/>
        </w:tabs>
        <w:ind w:left="357" w:hanging="357"/>
      </w:pPr>
      <w:rPr>
        <w:rFonts w:hint="default"/>
      </w:rPr>
    </w:lvl>
  </w:abstractNum>
  <w:abstractNum w:abstractNumId="5" w15:restartNumberingAfterBreak="0">
    <w:nsid w:val="1CE64F4D"/>
    <w:multiLevelType w:val="multilevel"/>
    <w:tmpl w:val="984659D0"/>
    <w:styleLink w:val="Listformatnumreradelistor"/>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720" w:hanging="360"/>
      </w:pPr>
      <w:rPr>
        <w:rFonts w:hint="default"/>
      </w:rPr>
    </w:lvl>
    <w:lvl w:ilvl="2">
      <w:start w:val="1"/>
      <w:numFmt w:val="decimal"/>
      <w:pStyle w:val="ListNumber3"/>
      <w:lvlText w:val="%1.%2.%3"/>
      <w:lvlJc w:val="left"/>
      <w:pPr>
        <w:ind w:left="1080" w:hanging="360"/>
      </w:pPr>
      <w:rPr>
        <w:rFonts w:hint="default"/>
      </w:rPr>
    </w:lvl>
    <w:lvl w:ilvl="3">
      <w:start w:val="1"/>
      <w:numFmt w:val="none"/>
      <w:lvlText w:val=""/>
      <w:lvlJc w:val="left"/>
      <w:pPr>
        <w:ind w:left="-32767" w:firstLine="0"/>
      </w:pPr>
      <w:rPr>
        <w:rFonts w:hint="default"/>
      </w:rPr>
    </w:lvl>
    <w:lvl w:ilvl="4">
      <w:start w:val="1"/>
      <w:numFmt w:val="none"/>
      <w:lvlText w:val=""/>
      <w:lvlJc w:val="left"/>
      <w:pPr>
        <w:ind w:left="-32767" w:firstLine="0"/>
      </w:pPr>
      <w:rPr>
        <w:rFonts w:hint="default"/>
      </w:rPr>
    </w:lvl>
    <w:lvl w:ilvl="5">
      <w:start w:val="1"/>
      <w:numFmt w:val="none"/>
      <w:lvlText w:val=""/>
      <w:lvlJc w:val="left"/>
      <w:pPr>
        <w:ind w:left="-32767" w:firstLine="0"/>
      </w:pPr>
      <w:rPr>
        <w:rFonts w:hint="default"/>
      </w:rPr>
    </w:lvl>
    <w:lvl w:ilvl="6">
      <w:start w:val="1"/>
      <w:numFmt w:val="none"/>
      <w:lvlText w:val=""/>
      <w:lvlJc w:val="left"/>
      <w:pPr>
        <w:ind w:left="-32767" w:firstLine="0"/>
      </w:pPr>
      <w:rPr>
        <w:rFonts w:hint="default"/>
      </w:rPr>
    </w:lvl>
    <w:lvl w:ilvl="7">
      <w:start w:val="1"/>
      <w:numFmt w:val="none"/>
      <w:lvlText w:val=""/>
      <w:lvlJc w:val="left"/>
      <w:pPr>
        <w:ind w:left="-32767" w:firstLine="0"/>
      </w:pPr>
      <w:rPr>
        <w:rFonts w:hint="default"/>
      </w:rPr>
    </w:lvl>
    <w:lvl w:ilvl="8">
      <w:start w:val="1"/>
      <w:numFmt w:val="none"/>
      <w:lvlText w:val=""/>
      <w:lvlJc w:val="left"/>
      <w:pPr>
        <w:ind w:left="-32767" w:firstLine="0"/>
      </w:pPr>
      <w:rPr>
        <w:rFonts w:hint="default"/>
      </w:rPr>
    </w:lvl>
  </w:abstractNum>
  <w:abstractNum w:abstractNumId="6" w15:restartNumberingAfterBreak="0">
    <w:nsid w:val="1D74326D"/>
    <w:multiLevelType w:val="hybridMultilevel"/>
    <w:tmpl w:val="2D00C9D4"/>
    <w:lvl w:ilvl="0" w:tplc="E0746C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E3ECD"/>
    <w:multiLevelType w:val="hybridMultilevel"/>
    <w:tmpl w:val="1D64F0F2"/>
    <w:lvl w:ilvl="0" w:tplc="00E242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B3EFA"/>
    <w:multiLevelType w:val="hybridMultilevel"/>
    <w:tmpl w:val="F47E1846"/>
    <w:lvl w:ilvl="0" w:tplc="22D6EFE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EB1813"/>
    <w:multiLevelType w:val="hybridMultilevel"/>
    <w:tmpl w:val="AC58545E"/>
    <w:lvl w:ilvl="0" w:tplc="3C0051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373C4"/>
    <w:multiLevelType w:val="hybridMultilevel"/>
    <w:tmpl w:val="430C86AC"/>
    <w:lvl w:ilvl="0" w:tplc="5A8054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F14E6D"/>
    <w:multiLevelType w:val="multilevel"/>
    <w:tmpl w:val="A254DFAC"/>
    <w:numStyleLink w:val="Formatnumreraderubriker"/>
  </w:abstractNum>
  <w:abstractNum w:abstractNumId="12" w15:restartNumberingAfterBreak="0">
    <w:nsid w:val="4E4C08F2"/>
    <w:multiLevelType w:val="hybridMultilevel"/>
    <w:tmpl w:val="41C2403E"/>
    <w:lvl w:ilvl="0" w:tplc="22D6EF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072DDC"/>
    <w:multiLevelType w:val="hybridMultilevel"/>
    <w:tmpl w:val="754657B8"/>
    <w:lvl w:ilvl="0" w:tplc="327891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E4126C"/>
    <w:multiLevelType w:val="hybridMultilevel"/>
    <w:tmpl w:val="03901FBE"/>
    <w:lvl w:ilvl="0" w:tplc="E236D6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7E65AD"/>
    <w:multiLevelType w:val="hybridMultilevel"/>
    <w:tmpl w:val="718A1CB2"/>
    <w:lvl w:ilvl="0" w:tplc="D0888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A55182"/>
    <w:multiLevelType w:val="hybridMultilevel"/>
    <w:tmpl w:val="5366F6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D1537"/>
    <w:multiLevelType w:val="multilevel"/>
    <w:tmpl w:val="24ECDA0C"/>
    <w:styleLink w:val="Listformatpunktlistor"/>
    <w:lvl w:ilvl="0">
      <w:start w:val="1"/>
      <w:numFmt w:val="bullet"/>
      <w:pStyle w:val="ListBullet"/>
      <w:lvlText w:val=""/>
      <w:lvlJc w:val="left"/>
      <w:pPr>
        <w:ind w:left="360" w:hanging="360"/>
      </w:pPr>
      <w:rPr>
        <w:rFonts w:ascii="Symbol" w:hAnsi="Symbol" w:hint="default"/>
        <w:color w:val="auto"/>
      </w:rPr>
    </w:lvl>
    <w:lvl w:ilvl="1">
      <w:start w:val="1"/>
      <w:numFmt w:val="bullet"/>
      <w:pStyle w:val="ListBullet2"/>
      <w:lvlText w:val=""/>
      <w:lvlJc w:val="left"/>
      <w:pPr>
        <w:ind w:left="720" w:hanging="360"/>
      </w:pPr>
      <w:rPr>
        <w:rFonts w:ascii="Symbol" w:hAnsi="Symbol" w:hint="default"/>
        <w:color w:val="auto"/>
      </w:rPr>
    </w:lvl>
    <w:lvl w:ilvl="2">
      <w:start w:val="1"/>
      <w:numFmt w:val="bullet"/>
      <w:pStyle w:val="ListBullet3"/>
      <w:lvlText w:val=""/>
      <w:lvlJc w:val="left"/>
      <w:pPr>
        <w:ind w:left="1080" w:hanging="360"/>
      </w:pPr>
      <w:rPr>
        <w:rFonts w:ascii="Symbol" w:hAnsi="Symbol" w:hint="default"/>
        <w:color w:val="auto"/>
      </w:rPr>
    </w:lvl>
    <w:lvl w:ilvl="3">
      <w:start w:val="1"/>
      <w:numFmt w:val="none"/>
      <w:lvlText w:val=""/>
      <w:lvlJc w:val="left"/>
      <w:pPr>
        <w:ind w:left="-32767" w:firstLine="0"/>
      </w:pPr>
      <w:rPr>
        <w:rFonts w:hint="default"/>
      </w:rPr>
    </w:lvl>
    <w:lvl w:ilvl="4">
      <w:start w:val="1"/>
      <w:numFmt w:val="none"/>
      <w:lvlText w:val=""/>
      <w:lvlJc w:val="left"/>
      <w:pPr>
        <w:ind w:left="-32767" w:firstLine="0"/>
      </w:pPr>
      <w:rPr>
        <w:rFonts w:hint="default"/>
      </w:rPr>
    </w:lvl>
    <w:lvl w:ilvl="5">
      <w:start w:val="1"/>
      <w:numFmt w:val="none"/>
      <w:lvlText w:val=""/>
      <w:lvlJc w:val="left"/>
      <w:pPr>
        <w:ind w:left="-32767" w:firstLine="0"/>
      </w:pPr>
      <w:rPr>
        <w:rFonts w:hint="default"/>
      </w:rPr>
    </w:lvl>
    <w:lvl w:ilvl="6">
      <w:start w:val="1"/>
      <w:numFmt w:val="none"/>
      <w:lvlText w:val=""/>
      <w:lvlJc w:val="left"/>
      <w:pPr>
        <w:ind w:left="-32767" w:firstLine="0"/>
      </w:pPr>
      <w:rPr>
        <w:rFonts w:hint="default"/>
      </w:rPr>
    </w:lvl>
    <w:lvl w:ilvl="7">
      <w:start w:val="1"/>
      <w:numFmt w:val="none"/>
      <w:lvlText w:val=""/>
      <w:lvlJc w:val="left"/>
      <w:pPr>
        <w:ind w:left="-32767" w:firstLine="0"/>
      </w:pPr>
      <w:rPr>
        <w:rFonts w:hint="default"/>
      </w:rPr>
    </w:lvl>
    <w:lvl w:ilvl="8">
      <w:start w:val="1"/>
      <w:numFmt w:val="none"/>
      <w:lvlText w:val=""/>
      <w:lvlJc w:val="left"/>
      <w:pPr>
        <w:ind w:left="-32767" w:firstLine="0"/>
      </w:pPr>
      <w:rPr>
        <w:rFonts w:hint="default"/>
      </w:rPr>
    </w:lvl>
  </w:abstractNum>
  <w:abstractNum w:abstractNumId="18" w15:restartNumberingAfterBreak="0">
    <w:nsid w:val="64501715"/>
    <w:multiLevelType w:val="hybridMultilevel"/>
    <w:tmpl w:val="E6C01A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84561F"/>
    <w:multiLevelType w:val="hybridMultilevel"/>
    <w:tmpl w:val="2BC0CC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1140E2"/>
    <w:multiLevelType w:val="multilevel"/>
    <w:tmpl w:val="24ECDA0C"/>
    <w:numStyleLink w:val="Listformatpunktlistor"/>
  </w:abstractNum>
  <w:abstractNum w:abstractNumId="21" w15:restartNumberingAfterBreak="0">
    <w:nsid w:val="7F761406"/>
    <w:multiLevelType w:val="hybridMultilevel"/>
    <w:tmpl w:val="E89427BC"/>
    <w:lvl w:ilvl="0" w:tplc="22D6EF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7"/>
  </w:num>
  <w:num w:numId="4">
    <w:abstractNumId w:val="5"/>
  </w:num>
  <w:num w:numId="5">
    <w:abstractNumId w:val="20"/>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5"/>
  </w:num>
  <w:num w:numId="24">
    <w:abstractNumId w:val="6"/>
  </w:num>
  <w:num w:numId="25">
    <w:abstractNumId w:val="13"/>
  </w:num>
  <w:num w:numId="26">
    <w:abstractNumId w:val="14"/>
  </w:num>
  <w:num w:numId="27">
    <w:abstractNumId w:val="7"/>
  </w:num>
  <w:num w:numId="28">
    <w:abstractNumId w:val="9"/>
  </w:num>
  <w:num w:numId="29">
    <w:abstractNumId w:val="21"/>
  </w:num>
  <w:num w:numId="30">
    <w:abstractNumId w:val="12"/>
  </w:num>
  <w:num w:numId="31">
    <w:abstractNumId w:val="1"/>
  </w:num>
  <w:num w:numId="32">
    <w:abstractNumId w:val="0"/>
  </w:num>
  <w:num w:numId="33">
    <w:abstractNumId w:val="8"/>
  </w:num>
  <w:num w:numId="34">
    <w:abstractNumId w:val="2"/>
  </w:num>
  <w:num w:numId="35">
    <w:abstractNumId w:val="16"/>
  </w:num>
  <w:num w:numId="36">
    <w:abstractNumId w:val="3"/>
  </w:num>
  <w:num w:numId="37">
    <w:abstractNumId w:val="10"/>
  </w:num>
  <w:num w:numId="38">
    <w:abstractNumId w:val="18"/>
  </w:num>
  <w:num w:numId="39">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6A"/>
    <w:rsid w:val="0002080F"/>
    <w:rsid w:val="000403F4"/>
    <w:rsid w:val="00041CD4"/>
    <w:rsid w:val="00047D3B"/>
    <w:rsid w:val="0007138A"/>
    <w:rsid w:val="00077350"/>
    <w:rsid w:val="000817D2"/>
    <w:rsid w:val="000922F5"/>
    <w:rsid w:val="00092E55"/>
    <w:rsid w:val="000B3C36"/>
    <w:rsid w:val="000C1AD5"/>
    <w:rsid w:val="00104E90"/>
    <w:rsid w:val="00111AA7"/>
    <w:rsid w:val="00116BEE"/>
    <w:rsid w:val="001412DA"/>
    <w:rsid w:val="00161478"/>
    <w:rsid w:val="00176F1D"/>
    <w:rsid w:val="001830A5"/>
    <w:rsid w:val="00185F09"/>
    <w:rsid w:val="00187F9A"/>
    <w:rsid w:val="001C356F"/>
    <w:rsid w:val="001C4D89"/>
    <w:rsid w:val="001D7449"/>
    <w:rsid w:val="001E4286"/>
    <w:rsid w:val="001E586B"/>
    <w:rsid w:val="00265B66"/>
    <w:rsid w:val="00267491"/>
    <w:rsid w:val="002708F4"/>
    <w:rsid w:val="00283193"/>
    <w:rsid w:val="002A3CF3"/>
    <w:rsid w:val="002A4A5D"/>
    <w:rsid w:val="002C591D"/>
    <w:rsid w:val="002D2303"/>
    <w:rsid w:val="002E7A9B"/>
    <w:rsid w:val="0031047D"/>
    <w:rsid w:val="00314ABA"/>
    <w:rsid w:val="00321AFE"/>
    <w:rsid w:val="00321D57"/>
    <w:rsid w:val="00331796"/>
    <w:rsid w:val="00333EAF"/>
    <w:rsid w:val="00361A30"/>
    <w:rsid w:val="003678F0"/>
    <w:rsid w:val="003773DE"/>
    <w:rsid w:val="00382502"/>
    <w:rsid w:val="00385811"/>
    <w:rsid w:val="003A08D7"/>
    <w:rsid w:val="003A457A"/>
    <w:rsid w:val="003C35E8"/>
    <w:rsid w:val="003D1045"/>
    <w:rsid w:val="003D2F78"/>
    <w:rsid w:val="003E6397"/>
    <w:rsid w:val="003F2572"/>
    <w:rsid w:val="00410BAF"/>
    <w:rsid w:val="00413700"/>
    <w:rsid w:val="004152F5"/>
    <w:rsid w:val="004313AE"/>
    <w:rsid w:val="00460033"/>
    <w:rsid w:val="0046700F"/>
    <w:rsid w:val="0048184A"/>
    <w:rsid w:val="004826CC"/>
    <w:rsid w:val="00485A1A"/>
    <w:rsid w:val="00492A2D"/>
    <w:rsid w:val="00495600"/>
    <w:rsid w:val="0049634D"/>
    <w:rsid w:val="004D36E1"/>
    <w:rsid w:val="004F2FD1"/>
    <w:rsid w:val="00512CCF"/>
    <w:rsid w:val="005266C9"/>
    <w:rsid w:val="00536ED6"/>
    <w:rsid w:val="00540F3D"/>
    <w:rsid w:val="00583EE8"/>
    <w:rsid w:val="005979A0"/>
    <w:rsid w:val="005A4F7E"/>
    <w:rsid w:val="005A6D5D"/>
    <w:rsid w:val="005B7553"/>
    <w:rsid w:val="005D03B3"/>
    <w:rsid w:val="005D49CF"/>
    <w:rsid w:val="005D6011"/>
    <w:rsid w:val="005F1724"/>
    <w:rsid w:val="005F5393"/>
    <w:rsid w:val="00637B5E"/>
    <w:rsid w:val="006428EE"/>
    <w:rsid w:val="00642CDE"/>
    <w:rsid w:val="00643D7B"/>
    <w:rsid w:val="00652F44"/>
    <w:rsid w:val="00654B6E"/>
    <w:rsid w:val="00660139"/>
    <w:rsid w:val="00677D1C"/>
    <w:rsid w:val="00694CD9"/>
    <w:rsid w:val="006A5C14"/>
    <w:rsid w:val="006A717B"/>
    <w:rsid w:val="006B5F6E"/>
    <w:rsid w:val="006C0728"/>
    <w:rsid w:val="006C42DC"/>
    <w:rsid w:val="006E77E8"/>
    <w:rsid w:val="00724F23"/>
    <w:rsid w:val="0073797B"/>
    <w:rsid w:val="007379E9"/>
    <w:rsid w:val="00741D07"/>
    <w:rsid w:val="00757F12"/>
    <w:rsid w:val="007735B8"/>
    <w:rsid w:val="00790253"/>
    <w:rsid w:val="00791BAC"/>
    <w:rsid w:val="00792596"/>
    <w:rsid w:val="007E1840"/>
    <w:rsid w:val="00815170"/>
    <w:rsid w:val="00826F35"/>
    <w:rsid w:val="0083516A"/>
    <w:rsid w:val="00835CF9"/>
    <w:rsid w:val="00863F3E"/>
    <w:rsid w:val="008825C1"/>
    <w:rsid w:val="00894FCE"/>
    <w:rsid w:val="008A3F77"/>
    <w:rsid w:val="008A73DA"/>
    <w:rsid w:val="008B3EA5"/>
    <w:rsid w:val="008B4EA9"/>
    <w:rsid w:val="008C6B60"/>
    <w:rsid w:val="00915985"/>
    <w:rsid w:val="00916938"/>
    <w:rsid w:val="009401D8"/>
    <w:rsid w:val="009518C8"/>
    <w:rsid w:val="00952E00"/>
    <w:rsid w:val="00985E2B"/>
    <w:rsid w:val="00993C20"/>
    <w:rsid w:val="009C2537"/>
    <w:rsid w:val="009D6B42"/>
    <w:rsid w:val="009E023D"/>
    <w:rsid w:val="00A25A0A"/>
    <w:rsid w:val="00A40D7E"/>
    <w:rsid w:val="00A821B1"/>
    <w:rsid w:val="00A82687"/>
    <w:rsid w:val="00A829F9"/>
    <w:rsid w:val="00A861C7"/>
    <w:rsid w:val="00A93DA3"/>
    <w:rsid w:val="00AB0EFF"/>
    <w:rsid w:val="00AB5E7F"/>
    <w:rsid w:val="00AC63BC"/>
    <w:rsid w:val="00B15EFA"/>
    <w:rsid w:val="00B24F8E"/>
    <w:rsid w:val="00B309C5"/>
    <w:rsid w:val="00B43A26"/>
    <w:rsid w:val="00B51025"/>
    <w:rsid w:val="00B77A84"/>
    <w:rsid w:val="00B80972"/>
    <w:rsid w:val="00BC015F"/>
    <w:rsid w:val="00BD197E"/>
    <w:rsid w:val="00BD3BB2"/>
    <w:rsid w:val="00BE0142"/>
    <w:rsid w:val="00BE040F"/>
    <w:rsid w:val="00C135D0"/>
    <w:rsid w:val="00C33075"/>
    <w:rsid w:val="00C438B1"/>
    <w:rsid w:val="00C43DB9"/>
    <w:rsid w:val="00CA4988"/>
    <w:rsid w:val="00CB40F3"/>
    <w:rsid w:val="00CC240B"/>
    <w:rsid w:val="00CC5A2A"/>
    <w:rsid w:val="00CE013C"/>
    <w:rsid w:val="00D00898"/>
    <w:rsid w:val="00D04DF4"/>
    <w:rsid w:val="00D327F1"/>
    <w:rsid w:val="00D44161"/>
    <w:rsid w:val="00D45DC4"/>
    <w:rsid w:val="00D47716"/>
    <w:rsid w:val="00D857F3"/>
    <w:rsid w:val="00D8780E"/>
    <w:rsid w:val="00D93BF4"/>
    <w:rsid w:val="00DB549C"/>
    <w:rsid w:val="00DE039C"/>
    <w:rsid w:val="00E2346D"/>
    <w:rsid w:val="00E31B51"/>
    <w:rsid w:val="00E33049"/>
    <w:rsid w:val="00E3751C"/>
    <w:rsid w:val="00E435D9"/>
    <w:rsid w:val="00E4572B"/>
    <w:rsid w:val="00E60799"/>
    <w:rsid w:val="00E66D59"/>
    <w:rsid w:val="00E84951"/>
    <w:rsid w:val="00E87D18"/>
    <w:rsid w:val="00EA02A2"/>
    <w:rsid w:val="00EA38BE"/>
    <w:rsid w:val="00EA63BF"/>
    <w:rsid w:val="00EB39F9"/>
    <w:rsid w:val="00EF0870"/>
    <w:rsid w:val="00EF4189"/>
    <w:rsid w:val="00EF5473"/>
    <w:rsid w:val="00F046CF"/>
    <w:rsid w:val="00F06C1A"/>
    <w:rsid w:val="00F16DB9"/>
    <w:rsid w:val="00F22774"/>
    <w:rsid w:val="00F2465B"/>
    <w:rsid w:val="00F420A1"/>
    <w:rsid w:val="00F44A47"/>
    <w:rsid w:val="00F90EAB"/>
    <w:rsid w:val="00FA12CC"/>
    <w:rsid w:val="00FA7349"/>
    <w:rsid w:val="00FB158E"/>
    <w:rsid w:val="00FD54F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477A0"/>
  <w15:chartTrackingRefBased/>
  <w15:docId w15:val="{397381AA-06AD-45F9-9DD6-F32599B8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sv-SE" w:eastAsia="en-US" w:bidi="ar-SA"/>
      </w:rPr>
    </w:rPrDefault>
    <w:pPrDefault>
      <w:pPr>
        <w:spacing w:after="200" w:line="30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4" w:unhideWhenUsed="1"/>
    <w:lsdException w:name="List Bullet 3" w:semiHidden="1" w:uiPriority="14" w:unhideWhenUsed="1"/>
    <w:lsdException w:name="List Bullet 4" w:semiHidden="1" w:unhideWhenUsed="1"/>
    <w:lsdException w:name="List Bullet 5" w:semiHidden="1" w:unhideWhenUsed="1"/>
    <w:lsdException w:name="List Number 2" w:semiHidden="1" w:uiPriority="14" w:unhideWhenUsed="1"/>
    <w:lsdException w:name="List Number 3" w:semiHidden="1" w:uiPriority="14"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EE8"/>
  </w:style>
  <w:style w:type="paragraph" w:styleId="Heading1">
    <w:name w:val="heading 1"/>
    <w:basedOn w:val="Normal"/>
    <w:next w:val="Normal"/>
    <w:link w:val="Heading1Char"/>
    <w:uiPriority w:val="9"/>
    <w:qFormat/>
    <w:rsid w:val="00915985"/>
    <w:pPr>
      <w:keepNext/>
      <w:keepLines/>
      <w:spacing w:before="320" w:after="80" w:line="400" w:lineRule="atLeast"/>
      <w:outlineLvl w:val="0"/>
    </w:pPr>
    <w:rPr>
      <w:rFonts w:asciiTheme="majorHAnsi" w:eastAsiaTheme="majorEastAsia" w:hAnsiTheme="majorHAnsi" w:cstheme="majorBidi"/>
      <w:color w:val="000000" w:themeColor="text1"/>
      <w:sz w:val="32"/>
      <w:szCs w:val="32"/>
    </w:rPr>
  </w:style>
  <w:style w:type="paragraph" w:styleId="Heading2">
    <w:name w:val="heading 2"/>
    <w:basedOn w:val="Heading1"/>
    <w:next w:val="Normal"/>
    <w:link w:val="Heading2Char"/>
    <w:uiPriority w:val="9"/>
    <w:qFormat/>
    <w:rsid w:val="00915985"/>
    <w:pPr>
      <w:spacing w:before="280" w:line="360" w:lineRule="atLeast"/>
      <w:outlineLvl w:val="1"/>
    </w:pPr>
    <w:rPr>
      <w:sz w:val="28"/>
      <w:szCs w:val="26"/>
    </w:rPr>
  </w:style>
  <w:style w:type="paragraph" w:styleId="Heading3">
    <w:name w:val="heading 3"/>
    <w:basedOn w:val="Heading2"/>
    <w:next w:val="Normal"/>
    <w:link w:val="Heading3Char"/>
    <w:uiPriority w:val="9"/>
    <w:qFormat/>
    <w:rsid w:val="00915985"/>
    <w:pPr>
      <w:spacing w:before="240" w:line="300" w:lineRule="atLeast"/>
      <w:outlineLvl w:val="2"/>
    </w:pPr>
    <w:rPr>
      <w:sz w:val="24"/>
      <w:szCs w:val="24"/>
    </w:rPr>
  </w:style>
  <w:style w:type="paragraph" w:styleId="Heading4">
    <w:name w:val="heading 4"/>
    <w:basedOn w:val="Normal"/>
    <w:next w:val="Normal"/>
    <w:link w:val="Heading4Char"/>
    <w:uiPriority w:val="9"/>
    <w:qFormat/>
    <w:rsid w:val="00915985"/>
    <w:pPr>
      <w:keepNext/>
      <w:keepLines/>
      <w:spacing w:before="200" w:after="120"/>
      <w:outlineLvl w:val="3"/>
    </w:pPr>
    <w:rPr>
      <w:rFonts w:ascii="Franklin Gothic Book" w:eastAsiaTheme="majorEastAsia" w:hAnsi="Franklin Gothic Book"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9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985"/>
  </w:style>
  <w:style w:type="paragraph" w:styleId="Footer">
    <w:name w:val="footer"/>
    <w:basedOn w:val="Normal"/>
    <w:link w:val="FooterChar"/>
    <w:uiPriority w:val="99"/>
    <w:unhideWhenUsed/>
    <w:rsid w:val="00915985"/>
    <w:pPr>
      <w:tabs>
        <w:tab w:val="center" w:pos="4513"/>
        <w:tab w:val="right" w:pos="9026"/>
      </w:tabs>
      <w:spacing w:after="0" w:line="240" w:lineRule="auto"/>
    </w:pPr>
    <w:rPr>
      <w:rFonts w:ascii="Franklin Gothic Book" w:hAnsi="Franklin Gothic Book"/>
      <w:sz w:val="15"/>
    </w:rPr>
  </w:style>
  <w:style w:type="character" w:customStyle="1" w:styleId="FooterChar">
    <w:name w:val="Footer Char"/>
    <w:basedOn w:val="DefaultParagraphFont"/>
    <w:link w:val="Footer"/>
    <w:uiPriority w:val="99"/>
    <w:rsid w:val="00915985"/>
    <w:rPr>
      <w:rFonts w:ascii="Franklin Gothic Book" w:hAnsi="Franklin Gothic Book"/>
      <w:sz w:val="15"/>
    </w:rPr>
  </w:style>
  <w:style w:type="paragraph" w:customStyle="1" w:styleId="Info">
    <w:name w:val="Info"/>
    <w:basedOn w:val="Normal"/>
    <w:next w:val="Normal"/>
    <w:uiPriority w:val="99"/>
    <w:semiHidden/>
    <w:qFormat/>
    <w:rsid w:val="00915985"/>
    <w:pPr>
      <w:spacing w:after="0" w:line="288" w:lineRule="auto"/>
      <w:ind w:left="4139"/>
    </w:pPr>
    <w:rPr>
      <w:rFonts w:ascii="Franklin Gothic Book" w:hAnsi="Franklin Gothic Book"/>
      <w:sz w:val="17"/>
    </w:rPr>
  </w:style>
  <w:style w:type="character" w:styleId="PlaceholderText">
    <w:name w:val="Placeholder Text"/>
    <w:basedOn w:val="DefaultParagraphFont"/>
    <w:uiPriority w:val="99"/>
    <w:semiHidden/>
    <w:rsid w:val="00915985"/>
    <w:rPr>
      <w:color w:val="808080"/>
    </w:rPr>
  </w:style>
  <w:style w:type="paragraph" w:customStyle="1" w:styleId="Info2">
    <w:name w:val="Info2"/>
    <w:basedOn w:val="Normal"/>
    <w:uiPriority w:val="99"/>
    <w:semiHidden/>
    <w:qFormat/>
    <w:rsid w:val="00915985"/>
    <w:pPr>
      <w:spacing w:after="0" w:line="288" w:lineRule="auto"/>
    </w:pPr>
    <w:rPr>
      <w:rFonts w:ascii="Franklin Gothic Book" w:hAnsi="Franklin Gothic Book"/>
      <w:sz w:val="20"/>
    </w:rPr>
  </w:style>
  <w:style w:type="character" w:customStyle="1" w:styleId="Heading1Char">
    <w:name w:val="Heading 1 Char"/>
    <w:basedOn w:val="DefaultParagraphFont"/>
    <w:link w:val="Heading1"/>
    <w:uiPriority w:val="9"/>
    <w:rsid w:val="0091598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915985"/>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rsid w:val="00915985"/>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915985"/>
    <w:rPr>
      <w:rFonts w:ascii="Franklin Gothic Book" w:eastAsiaTheme="majorEastAsia" w:hAnsi="Franklin Gothic Book" w:cstheme="majorBidi"/>
      <w:iCs/>
      <w:color w:val="000000" w:themeColor="text1"/>
      <w:sz w:val="24"/>
    </w:rPr>
  </w:style>
  <w:style w:type="paragraph" w:styleId="NoSpacing">
    <w:name w:val="No Spacing"/>
    <w:basedOn w:val="Normal"/>
    <w:uiPriority w:val="1"/>
    <w:rsid w:val="00915985"/>
    <w:pPr>
      <w:spacing w:after="0" w:line="240" w:lineRule="auto"/>
    </w:pPr>
  </w:style>
  <w:style w:type="numbering" w:customStyle="1" w:styleId="Formatnumreraderubriker">
    <w:name w:val="Format numrerade rubriker"/>
    <w:uiPriority w:val="99"/>
    <w:rsid w:val="00915985"/>
    <w:pPr>
      <w:numPr>
        <w:numId w:val="1"/>
      </w:numPr>
    </w:pPr>
  </w:style>
  <w:style w:type="paragraph" w:styleId="Quote">
    <w:name w:val="Quote"/>
    <w:basedOn w:val="Normal"/>
    <w:next w:val="Normal"/>
    <w:link w:val="QuoteChar"/>
    <w:uiPriority w:val="29"/>
    <w:qFormat/>
    <w:rsid w:val="00915985"/>
    <w:pPr>
      <w:spacing w:before="200"/>
      <w:ind w:left="851" w:right="851"/>
      <w:jc w:val="center"/>
    </w:pPr>
    <w:rPr>
      <w:iCs/>
      <w:color w:val="404040" w:themeColor="text1" w:themeTint="BF"/>
    </w:rPr>
  </w:style>
  <w:style w:type="character" w:customStyle="1" w:styleId="QuoteChar">
    <w:name w:val="Quote Char"/>
    <w:basedOn w:val="DefaultParagraphFont"/>
    <w:link w:val="Quote"/>
    <w:uiPriority w:val="29"/>
    <w:rsid w:val="00915985"/>
    <w:rPr>
      <w:iCs/>
      <w:color w:val="404040" w:themeColor="text1" w:themeTint="BF"/>
    </w:rPr>
  </w:style>
  <w:style w:type="character" w:styleId="Hyperlink">
    <w:name w:val="Hyperlink"/>
    <w:basedOn w:val="DefaultParagraphFont"/>
    <w:uiPriority w:val="99"/>
    <w:unhideWhenUsed/>
    <w:rsid w:val="00915985"/>
    <w:rPr>
      <w:color w:val="0563C1" w:themeColor="hyperlink"/>
      <w:u w:val="single"/>
    </w:rPr>
  </w:style>
  <w:style w:type="numbering" w:customStyle="1" w:styleId="Listformatnumreradelistor">
    <w:name w:val="Listformat numrerade listor"/>
    <w:uiPriority w:val="99"/>
    <w:rsid w:val="00915985"/>
    <w:pPr>
      <w:numPr>
        <w:numId w:val="2"/>
      </w:numPr>
    </w:pPr>
  </w:style>
  <w:style w:type="numbering" w:customStyle="1" w:styleId="Listformatpunktlistor">
    <w:name w:val="Listformat punktlistor"/>
    <w:uiPriority w:val="99"/>
    <w:rsid w:val="00915985"/>
    <w:pPr>
      <w:numPr>
        <w:numId w:val="3"/>
      </w:numPr>
    </w:pPr>
  </w:style>
  <w:style w:type="paragraph" w:styleId="ListNumber">
    <w:name w:val="List Number"/>
    <w:basedOn w:val="Normal"/>
    <w:uiPriority w:val="14"/>
    <w:qFormat/>
    <w:rsid w:val="00915985"/>
    <w:pPr>
      <w:numPr>
        <w:numId w:val="4"/>
      </w:numPr>
      <w:spacing w:after="0" w:line="288" w:lineRule="auto"/>
      <w:contextualSpacing/>
    </w:pPr>
  </w:style>
  <w:style w:type="paragraph" w:styleId="ListNumber2">
    <w:name w:val="List Number 2"/>
    <w:basedOn w:val="Normal"/>
    <w:uiPriority w:val="14"/>
    <w:rsid w:val="00915985"/>
    <w:pPr>
      <w:numPr>
        <w:ilvl w:val="1"/>
        <w:numId w:val="4"/>
      </w:numPr>
      <w:spacing w:after="0" w:line="288" w:lineRule="auto"/>
      <w:contextualSpacing/>
    </w:pPr>
  </w:style>
  <w:style w:type="paragraph" w:styleId="ListNumber3">
    <w:name w:val="List Number 3"/>
    <w:basedOn w:val="Normal"/>
    <w:uiPriority w:val="14"/>
    <w:rsid w:val="00915985"/>
    <w:pPr>
      <w:numPr>
        <w:ilvl w:val="2"/>
        <w:numId w:val="4"/>
      </w:numPr>
      <w:spacing w:after="0" w:line="288" w:lineRule="auto"/>
      <w:contextualSpacing/>
    </w:pPr>
  </w:style>
  <w:style w:type="character" w:styleId="UnresolvedMention">
    <w:name w:val="Unresolved Mention"/>
    <w:basedOn w:val="DefaultParagraphFont"/>
    <w:uiPriority w:val="99"/>
    <w:semiHidden/>
    <w:unhideWhenUsed/>
    <w:rsid w:val="00915985"/>
    <w:rPr>
      <w:color w:val="605E5C"/>
      <w:shd w:val="clear" w:color="auto" w:fill="E1DFDD"/>
    </w:rPr>
  </w:style>
  <w:style w:type="paragraph" w:styleId="ListBullet">
    <w:name w:val="List Bullet"/>
    <w:basedOn w:val="Normal"/>
    <w:uiPriority w:val="14"/>
    <w:qFormat/>
    <w:rsid w:val="00915985"/>
    <w:pPr>
      <w:numPr>
        <w:numId w:val="5"/>
      </w:numPr>
      <w:spacing w:after="0" w:line="288" w:lineRule="auto"/>
      <w:contextualSpacing/>
    </w:pPr>
  </w:style>
  <w:style w:type="paragraph" w:styleId="ListBullet2">
    <w:name w:val="List Bullet 2"/>
    <w:basedOn w:val="Normal"/>
    <w:uiPriority w:val="14"/>
    <w:rsid w:val="00915985"/>
    <w:pPr>
      <w:numPr>
        <w:ilvl w:val="1"/>
        <w:numId w:val="5"/>
      </w:numPr>
      <w:spacing w:after="0" w:line="288" w:lineRule="auto"/>
      <w:contextualSpacing/>
    </w:pPr>
  </w:style>
  <w:style w:type="paragraph" w:styleId="ListBullet3">
    <w:name w:val="List Bullet 3"/>
    <w:basedOn w:val="Normal"/>
    <w:uiPriority w:val="14"/>
    <w:rsid w:val="00915985"/>
    <w:pPr>
      <w:numPr>
        <w:ilvl w:val="2"/>
        <w:numId w:val="5"/>
      </w:numPr>
      <w:spacing w:after="0" w:line="288" w:lineRule="auto"/>
      <w:contextualSpacing/>
    </w:pPr>
  </w:style>
  <w:style w:type="table" w:styleId="TableGrid">
    <w:name w:val="Table Grid"/>
    <w:basedOn w:val="TableNormal"/>
    <w:uiPriority w:val="39"/>
    <w:rsid w:val="00915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umbered">
    <w:name w:val="Heading 1 numbered"/>
    <w:basedOn w:val="Heading1"/>
    <w:next w:val="Normal"/>
    <w:uiPriority w:val="10"/>
    <w:qFormat/>
    <w:rsid w:val="00512CCF"/>
    <w:pPr>
      <w:numPr>
        <w:numId w:val="22"/>
      </w:numPr>
    </w:pPr>
  </w:style>
  <w:style w:type="paragraph" w:customStyle="1" w:styleId="Heading2numbered">
    <w:name w:val="Heading 2 numbered"/>
    <w:basedOn w:val="Heading2"/>
    <w:next w:val="Normal"/>
    <w:uiPriority w:val="10"/>
    <w:qFormat/>
    <w:rsid w:val="00512CCF"/>
    <w:pPr>
      <w:numPr>
        <w:ilvl w:val="1"/>
        <w:numId w:val="22"/>
      </w:numPr>
    </w:pPr>
  </w:style>
  <w:style w:type="paragraph" w:customStyle="1" w:styleId="Heading3numbered">
    <w:name w:val="Heading 3 numbered"/>
    <w:basedOn w:val="Heading3"/>
    <w:next w:val="Normal"/>
    <w:uiPriority w:val="10"/>
    <w:qFormat/>
    <w:rsid w:val="00512CCF"/>
    <w:pPr>
      <w:numPr>
        <w:ilvl w:val="2"/>
        <w:numId w:val="22"/>
      </w:numPr>
    </w:pPr>
  </w:style>
  <w:style w:type="paragraph" w:customStyle="1" w:styleId="Heading4numbered">
    <w:name w:val="Heading 4 numbered"/>
    <w:basedOn w:val="Heading4"/>
    <w:next w:val="Normal"/>
    <w:uiPriority w:val="10"/>
    <w:qFormat/>
    <w:rsid w:val="00512CCF"/>
    <w:pPr>
      <w:numPr>
        <w:ilvl w:val="3"/>
        <w:numId w:val="22"/>
      </w:numPr>
    </w:pPr>
  </w:style>
  <w:style w:type="paragraph" w:customStyle="1" w:styleId="Normalafterlistsortables">
    <w:name w:val="Normal after lists or tables"/>
    <w:basedOn w:val="Normal"/>
    <w:next w:val="Normal"/>
    <w:qFormat/>
    <w:rsid w:val="00512CCF"/>
    <w:pPr>
      <w:spacing w:before="200"/>
    </w:pPr>
  </w:style>
  <w:style w:type="paragraph" w:styleId="ListParagraph">
    <w:name w:val="List Paragraph"/>
    <w:basedOn w:val="Normal"/>
    <w:uiPriority w:val="34"/>
    <w:unhideWhenUsed/>
    <w:qFormat/>
    <w:rsid w:val="00B43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e02\appdata\roaming\microsoft\mallar\MDU\Generel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6A096ECD9A4D29BADBC1072E0DCC0F"/>
        <w:category>
          <w:name w:val="General"/>
          <w:gallery w:val="placeholder"/>
        </w:category>
        <w:types>
          <w:type w:val="bbPlcHdr"/>
        </w:types>
        <w:behaviors>
          <w:behavior w:val="content"/>
        </w:behaviors>
        <w:guid w:val="{709E45B4-097E-4964-B648-8313F878D7C4}"/>
      </w:docPartPr>
      <w:docPartBody>
        <w:p w:rsidR="00724DF3" w:rsidRDefault="00FE6B0F">
          <w:pPr>
            <w:pStyle w:val="BA6A096ECD9A4D29BADBC1072E0DCC0F"/>
          </w:pPr>
          <w:r w:rsidRPr="00EF4189">
            <w:rPr>
              <w:rStyle w:val="PlaceholderText"/>
            </w:rPr>
            <w:t>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0F"/>
    <w:rsid w:val="005D4616"/>
    <w:rsid w:val="00724DF3"/>
    <w:rsid w:val="00956888"/>
    <w:rsid w:val="00BA10AE"/>
    <w:rsid w:val="00DD367B"/>
    <w:rsid w:val="00FE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6A096ECD9A4D29BADBC1072E0DCC0F">
    <w:name w:val="BA6A096ECD9A4D29BADBC1072E0DC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D MDU">
  <a:themeElements>
    <a:clrScheme name="MDU">
      <a:dk1>
        <a:sysClr val="windowText" lastClr="000000"/>
      </a:dk1>
      <a:lt1>
        <a:sysClr val="window" lastClr="FFFFFF"/>
      </a:lt1>
      <a:dk2>
        <a:srgbClr val="44546A"/>
      </a:dk2>
      <a:lt2>
        <a:srgbClr val="E7E6E6"/>
      </a:lt2>
      <a:accent1>
        <a:srgbClr val="FF4800"/>
      </a:accent1>
      <a:accent2>
        <a:srgbClr val="00352D"/>
      </a:accent2>
      <a:accent3>
        <a:srgbClr val="FCF4EB"/>
      </a:accent3>
      <a:accent4>
        <a:srgbClr val="FEE9B3"/>
      </a:accent4>
      <a:accent5>
        <a:srgbClr val="94C3BD"/>
      </a:accent5>
      <a:accent6>
        <a:srgbClr val="EFF2F2"/>
      </a:accent6>
      <a:hlink>
        <a:srgbClr val="0563C1"/>
      </a:hlink>
      <a:folHlink>
        <a:srgbClr val="954F72"/>
      </a:folHlink>
    </a:clrScheme>
    <a:fontScheme name="MDU">
      <a:majorFont>
        <a:latin typeface="Franklin Gothic Medium"/>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28598-0DBA-41C3-A772-5A268376E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Generell</Template>
  <TotalTime>4</TotalTime>
  <Pages>4</Pages>
  <Words>1069</Words>
  <Characters>5668</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Mälardalens universitet</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Tentamen</dc:title>
  <dc:subject/>
  <dc:creator>Anna Friebe</dc:creator>
  <cp:keywords/>
  <dc:description>version 0.99</dc:description>
  <cp:lastModifiedBy>Svetlana Girs</cp:lastModifiedBy>
  <cp:revision>3</cp:revision>
  <dcterms:created xsi:type="dcterms:W3CDTF">2022-08-12T12:23:00Z</dcterms:created>
  <dcterms:modified xsi:type="dcterms:W3CDTF">2022-08-12T12:25:00Z</dcterms:modified>
  <cp:version>0.99</cp:version>
</cp:coreProperties>
</file>